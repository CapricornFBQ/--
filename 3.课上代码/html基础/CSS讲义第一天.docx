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jc w:val="center"/>
        <w:rPr>
          <w:rFonts w:eastAsia="微软雅黑"/>
          <w:sz w:val="22"/>
        </w:rPr>
      </w:pPr>
    </w:p>
    <w:p w:rsidR="000E1E9A" w:rsidRDefault="000E1E9A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0E1E9A" w:rsidRDefault="000E1E9A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0E1E9A" w:rsidRDefault="000E1E9A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/>
          <w:sz w:val="40"/>
          <w:szCs w:val="40"/>
        </w:rPr>
        <w:t>1</w:t>
      </w:r>
      <w:r>
        <w:rPr>
          <w:rFonts w:ascii="楷体" w:eastAsia="楷体" w:hAnsi="楷体" w:cs="楷体" w:hint="eastAsia"/>
          <w:sz w:val="40"/>
          <w:szCs w:val="40"/>
        </w:rPr>
        <w:t>天讲义（本课程共</w:t>
      </w:r>
      <w:r>
        <w:rPr>
          <w:rFonts w:ascii="楷体" w:eastAsia="楷体" w:hAnsi="楷体" w:cs="楷体"/>
          <w:sz w:val="40"/>
          <w:szCs w:val="40"/>
        </w:rPr>
        <w:t>5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0E1E9A" w:rsidRPr="006467BF" w:rsidRDefault="000E1E9A" w:rsidP="005C1EDD">
      <w:pPr>
        <w:pStyle w:val="Heading1"/>
        <w:spacing w:before="156" w:after="156"/>
        <w:rPr>
          <w:color w:val="FF0000"/>
        </w:rPr>
      </w:pPr>
      <w:bookmarkStart w:id="0" w:name="_Toc22028"/>
      <w:bookmarkStart w:id="1" w:name="_Toc7021"/>
    </w:p>
    <w:p w:rsidR="000E1E9A" w:rsidRDefault="000E1E9A" w:rsidP="005C1EDD">
      <w:pPr>
        <w:pStyle w:val="Heading1"/>
        <w:spacing w:before="156" w:after="156"/>
      </w:pPr>
    </w:p>
    <w:p w:rsidR="000E1E9A" w:rsidRDefault="000E1E9A" w:rsidP="005C1EDD">
      <w:pPr>
        <w:pStyle w:val="Heading1"/>
        <w:spacing w:before="156" w:after="156"/>
      </w:pPr>
    </w:p>
    <w:p w:rsidR="000E1E9A" w:rsidRDefault="000E1E9A" w:rsidP="005C1EDD">
      <w:pPr>
        <w:pStyle w:val="Heading1"/>
        <w:spacing w:before="156" w:after="156"/>
      </w:pPr>
    </w:p>
    <w:p w:rsidR="000E1E9A" w:rsidRDefault="000E1E9A" w:rsidP="005C1EDD">
      <w:pPr>
        <w:pStyle w:val="Heading1"/>
        <w:spacing w:before="156" w:after="156"/>
      </w:pPr>
    </w:p>
    <w:p w:rsidR="000E1E9A" w:rsidRDefault="000E1E9A" w:rsidP="005C1EDD">
      <w:pPr>
        <w:pStyle w:val="Heading1"/>
        <w:spacing w:before="156" w:after="156"/>
      </w:pPr>
    </w:p>
    <w:p w:rsidR="000E1E9A" w:rsidRPr="00CD4089" w:rsidRDefault="000E1E9A" w:rsidP="00CD4089"/>
    <w:p w:rsidR="000E1E9A" w:rsidRDefault="000E1E9A" w:rsidP="005C1EDD">
      <w:pPr>
        <w:pStyle w:val="Heading1"/>
        <w:numPr>
          <w:ilvl w:val="0"/>
          <w:numId w:val="42"/>
        </w:numPr>
        <w:spacing w:before="156" w:after="156"/>
      </w:pPr>
      <w:r>
        <w:t>CSS</w:t>
      </w:r>
      <w:bookmarkEnd w:id="0"/>
    </w:p>
    <w:p w:rsidR="000E1E9A" w:rsidRDefault="000E1E9A" w:rsidP="00BC7135">
      <w:r>
        <w:rPr>
          <w:rFonts w:hint="eastAsia"/>
        </w:rPr>
        <w:t>现在的互联网前端三层：</w:t>
      </w:r>
    </w:p>
    <w:p w:rsidR="000E1E9A" w:rsidRDefault="000E1E9A" w:rsidP="00BC7135">
      <w:pPr>
        <w:shd w:val="clear" w:color="auto" w:fill="CCFFCC"/>
      </w:pPr>
      <w:r>
        <w:t>HTML</w:t>
      </w:r>
      <w:r>
        <w:tab/>
      </w:r>
      <w:r>
        <w:rPr>
          <w:rFonts w:hint="eastAsia"/>
        </w:rPr>
        <w:t>超文本标记语言</w:t>
      </w:r>
      <w:r>
        <w:tab/>
      </w:r>
      <w:r>
        <w:rPr>
          <w:rFonts w:hint="eastAsia"/>
        </w:rPr>
        <w:t>从</w:t>
      </w:r>
      <w:r>
        <w:rPr>
          <w:rFonts w:hint="eastAsia"/>
          <w:b/>
          <w:bCs/>
          <w:color w:val="FF0000"/>
        </w:rPr>
        <w:t>语义</w:t>
      </w:r>
      <w:r>
        <w:rPr>
          <w:rFonts w:hint="eastAsia"/>
        </w:rPr>
        <w:t>的角度描述页面</w:t>
      </w:r>
      <w:r>
        <w:rPr>
          <w:rFonts w:hint="eastAsia"/>
          <w:b/>
          <w:bCs/>
          <w:color w:val="FF0000"/>
        </w:rPr>
        <w:t>结构</w:t>
      </w:r>
      <w:r>
        <w:rPr>
          <w:rFonts w:hint="eastAsia"/>
        </w:rPr>
        <w:t>。</w:t>
      </w:r>
    </w:p>
    <w:p w:rsidR="000E1E9A" w:rsidRDefault="000E1E9A" w:rsidP="00BC7135">
      <w:pPr>
        <w:shd w:val="clear" w:color="auto" w:fill="CCFFCC"/>
      </w:pPr>
      <w:r>
        <w:t>CSS</w:t>
      </w:r>
      <w:r>
        <w:tab/>
      </w:r>
      <w:r>
        <w:tab/>
      </w:r>
      <w:r>
        <w:rPr>
          <w:rFonts w:hint="eastAsia"/>
        </w:rPr>
        <w:t>层叠式样式表</w:t>
      </w:r>
      <w:r>
        <w:tab/>
      </w:r>
      <w:r>
        <w:rPr>
          <w:rFonts w:hint="eastAsia"/>
        </w:rPr>
        <w:t>从</w:t>
      </w:r>
      <w:r>
        <w:rPr>
          <w:rFonts w:hint="eastAsia"/>
          <w:b/>
          <w:bCs/>
          <w:color w:val="FF0000"/>
        </w:rPr>
        <w:t>审美</w:t>
      </w:r>
      <w:r>
        <w:rPr>
          <w:rFonts w:hint="eastAsia"/>
        </w:rPr>
        <w:t>的角度负责页面</w:t>
      </w:r>
      <w:r>
        <w:rPr>
          <w:rFonts w:hint="eastAsia"/>
          <w:b/>
          <w:bCs/>
          <w:color w:val="FF0000"/>
        </w:rPr>
        <w:t>样式</w:t>
      </w:r>
      <w:r>
        <w:rPr>
          <w:rFonts w:hint="eastAsia"/>
        </w:rPr>
        <w:t>。</w:t>
      </w:r>
    </w:p>
    <w:p w:rsidR="000E1E9A" w:rsidRDefault="000E1E9A" w:rsidP="00BC7135">
      <w:pPr>
        <w:shd w:val="clear" w:color="auto" w:fill="CCFFCC"/>
      </w:pPr>
      <w:r>
        <w:t>JS</w:t>
      </w:r>
      <w:r>
        <w:tab/>
      </w:r>
      <w:r>
        <w:tab/>
        <w:t>JavaScript</w:t>
      </w:r>
      <w:r>
        <w:tab/>
      </w:r>
      <w:r>
        <w:tab/>
      </w:r>
      <w:r>
        <w:rPr>
          <w:rFonts w:hint="eastAsia"/>
        </w:rPr>
        <w:t>从</w:t>
      </w:r>
      <w:r>
        <w:rPr>
          <w:rFonts w:hint="eastAsia"/>
          <w:b/>
          <w:bCs/>
          <w:color w:val="FF0000"/>
        </w:rPr>
        <w:t>交互</w:t>
      </w:r>
      <w:r>
        <w:rPr>
          <w:rFonts w:hint="eastAsia"/>
        </w:rPr>
        <w:t>的角度描述页面</w:t>
      </w:r>
      <w:r>
        <w:rPr>
          <w:rFonts w:hint="eastAsia"/>
          <w:b/>
          <w:bCs/>
          <w:color w:val="FF0000"/>
        </w:rPr>
        <w:t>行为</w:t>
      </w:r>
      <w:r>
        <w:rPr>
          <w:rFonts w:hint="eastAsia"/>
        </w:rPr>
        <w:t>。</w:t>
      </w:r>
    </w:p>
    <w:p w:rsidR="000E1E9A" w:rsidRDefault="000E1E9A" w:rsidP="00BC7135"/>
    <w:p w:rsidR="000E1E9A" w:rsidRDefault="000E1E9A" w:rsidP="00BC7135">
      <w:r>
        <w:rPr>
          <w:rFonts w:hint="eastAsia"/>
        </w:rPr>
        <w:t>我们现在要开始学习</w:t>
      </w:r>
      <w:r>
        <w:t>CSS</w:t>
      </w:r>
      <w:r>
        <w:rPr>
          <w:rFonts w:hint="eastAsia"/>
        </w:rPr>
        <w:t>了，就是样式。</w:t>
      </w:r>
    </w:p>
    <w:p w:rsidR="000E1E9A" w:rsidRDefault="000E1E9A" w:rsidP="00CD4089">
      <w:pPr>
        <w:pStyle w:val="Heading2"/>
        <w:numPr>
          <w:ilvl w:val="0"/>
          <w:numId w:val="43"/>
        </w:numPr>
      </w:pPr>
      <w:bookmarkStart w:id="2" w:name="_Toc9782"/>
      <w:r>
        <w:t>CSS</w:t>
      </w:r>
      <w:r>
        <w:rPr>
          <w:rFonts w:hint="eastAsia"/>
        </w:rPr>
        <w:t>整体感知</w:t>
      </w:r>
      <w:bookmarkEnd w:id="2"/>
    </w:p>
    <w:p w:rsidR="000E1E9A" w:rsidRDefault="000E1E9A" w:rsidP="00BC7135">
      <w:r>
        <w:t>css</w:t>
      </w:r>
      <w:r>
        <w:rPr>
          <w:rFonts w:hint="eastAsia"/>
        </w:rPr>
        <w:t>是</w:t>
      </w:r>
      <w:r>
        <w:rPr>
          <w:b/>
          <w:bCs/>
          <w:color w:val="FF0000"/>
        </w:rPr>
        <w:t>c</w:t>
      </w:r>
      <w:r>
        <w:t xml:space="preserve">ascading </w:t>
      </w:r>
      <w:r>
        <w:rPr>
          <w:b/>
          <w:bCs/>
          <w:color w:val="FF0000"/>
        </w:rPr>
        <w:t>s</w:t>
      </w:r>
      <w:r>
        <w:t xml:space="preserve">tyle </w:t>
      </w:r>
      <w:r>
        <w:rPr>
          <w:b/>
          <w:bCs/>
          <w:color w:val="FF0000"/>
        </w:rPr>
        <w:t>s</w:t>
      </w:r>
      <w:r>
        <w:t xml:space="preserve">heet </w:t>
      </w:r>
      <w:r>
        <w:rPr>
          <w:rFonts w:hint="eastAsia"/>
        </w:rPr>
        <w:t>层叠式样式表的简写。“层叠式”的意思，我们将慢慢的去理解。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  <w:t>&lt;style type="text/css"&gt;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  <w:t>p{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font-size: 30px;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text-decoration: underline;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font-weight: bold;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text-align: center;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font-style: italic;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  <w:t>h1{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color:blue;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font-size: 50px;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font-weight: bold;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</w:r>
            <w:r>
              <w:tab/>
              <w:t>background-color: pink;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27"/>
              </w:numPr>
            </w:pPr>
            <w:r>
              <w:tab/>
              <w:t>&lt;/style&gt;</w:t>
            </w:r>
          </w:p>
        </w:tc>
      </w:tr>
    </w:tbl>
    <w:p w:rsidR="000E1E9A" w:rsidRDefault="000E1E9A" w:rsidP="00BC7135"/>
    <w:p w:rsidR="000E1E9A" w:rsidRDefault="000E1E9A" w:rsidP="00BC7135">
      <w:r>
        <w:rPr>
          <w:rFonts w:hint="eastAsia"/>
        </w:rPr>
        <w:t>我们写</w:t>
      </w:r>
      <w:r>
        <w:t>css</w:t>
      </w:r>
      <w:r>
        <w:rPr>
          <w:rFonts w:hint="eastAsia"/>
        </w:rPr>
        <w:t>的地方是</w:t>
      </w:r>
      <w:r>
        <w:t>style</w:t>
      </w:r>
      <w:r>
        <w:rPr>
          <w:rFonts w:hint="eastAsia"/>
        </w:rPr>
        <w:t>标签，就是“样式”的意思，写在</w:t>
      </w:r>
      <w:r>
        <w:t>head</w:t>
      </w:r>
      <w:r>
        <w:rPr>
          <w:rFonts w:hint="eastAsia"/>
        </w:rPr>
        <w:t>里面。</w:t>
      </w:r>
    </w:p>
    <w:p w:rsidR="000E1E9A" w:rsidRDefault="000E1E9A" w:rsidP="00BC7135">
      <w:r>
        <w:t>type</w:t>
      </w:r>
      <w:r>
        <w:rPr>
          <w:rFonts w:hint="eastAsia"/>
        </w:rPr>
        <w:t>表示“类型”</w:t>
      </w:r>
      <w:r>
        <w:t xml:space="preserve"> </w:t>
      </w:r>
      <w:r>
        <w:rPr>
          <w:rFonts w:hint="eastAsia"/>
        </w:rPr>
        <w:t>，</w:t>
      </w:r>
      <w:r>
        <w:t xml:space="preserve"> text</w:t>
      </w:r>
      <w:r>
        <w:rPr>
          <w:rFonts w:hint="eastAsia"/>
        </w:rPr>
        <w:t>就是“纯文本”。</w:t>
      </w:r>
      <w:r>
        <w:t>css</w:t>
      </w:r>
      <w:r>
        <w:rPr>
          <w:rFonts w:hint="eastAsia"/>
        </w:rPr>
        <w:t>也是纯文本的。</w:t>
      </w:r>
    </w:p>
    <w:p w:rsidR="000E1E9A" w:rsidRDefault="000E1E9A" w:rsidP="00BC7135">
      <w:r>
        <w:t>sublime</w:t>
      </w:r>
      <w:r>
        <w:rPr>
          <w:rFonts w:hint="eastAsia"/>
        </w:rPr>
        <w:t>这里如果想自动生成，那么要输入：</w:t>
      </w:r>
    </w:p>
    <w:p w:rsidR="000E1E9A" w:rsidRDefault="000E1E9A" w:rsidP="00BC7135">
      <w:r w:rsidRPr="00135FD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1" o:spid="_x0000_i1025" type="#_x0000_t75" style="width:82.5pt;height:32.25pt;visibility:visible">
            <v:imagedata r:id="rId7" o:title=""/>
          </v:shape>
        </w:pict>
      </w:r>
    </w:p>
    <w:p w:rsidR="000E1E9A" w:rsidRDefault="000E1E9A" w:rsidP="00BC7135">
      <w:r>
        <w:t xml:space="preserve">&lt;st </w:t>
      </w:r>
      <w:r>
        <w:rPr>
          <w:rFonts w:hint="eastAsia"/>
        </w:rPr>
        <w:t>然后按</w:t>
      </w:r>
      <w:r>
        <w:t>tab</w:t>
      </w:r>
      <w:r>
        <w:rPr>
          <w:rFonts w:hint="eastAsia"/>
        </w:rPr>
        <w:t>键。</w:t>
      </w:r>
    </w:p>
    <w:p w:rsidR="000E1E9A" w:rsidRDefault="000E1E9A" w:rsidP="00BC7135"/>
    <w:p w:rsidR="000E1E9A" w:rsidRDefault="000E1E9A" w:rsidP="00BC7135">
      <w:r>
        <w:rPr>
          <w:b/>
          <w:bCs/>
          <w:color w:val="FF0000"/>
        </w:rPr>
        <w:t>css</w:t>
      </w:r>
      <w:r>
        <w:rPr>
          <w:rFonts w:hint="eastAsia"/>
          <w:b/>
          <w:bCs/>
          <w:color w:val="FF0000"/>
        </w:rPr>
        <w:t>对换行不敏感，对空格也不敏感。但是一定要有标准的语法。冒号，分号都不能省略。</w:t>
      </w:r>
    </w:p>
    <w:p w:rsidR="000E1E9A" w:rsidRDefault="000E1E9A" w:rsidP="00BC7135">
      <w:r>
        <w:rPr>
          <w:rFonts w:hint="eastAsia"/>
        </w:rPr>
        <w:t>语法：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8"/>
              </w:numPr>
            </w:pPr>
            <w:r>
              <w:rPr>
                <w:rFonts w:hint="eastAsia"/>
              </w:rPr>
              <w:t>选择器</w:t>
            </w:r>
            <w:r>
              <w:t>{</w:t>
            </w:r>
          </w:p>
          <w:p w:rsidR="000E1E9A" w:rsidRDefault="000E1E9A" w:rsidP="005278AE">
            <w:pPr>
              <w:pStyle w:val="a"/>
              <w:numPr>
                <w:ilvl w:val="0"/>
                <w:numId w:val="28"/>
              </w:numPr>
            </w:pPr>
            <w:r>
              <w:tab/>
              <w:t>k:v;</w:t>
            </w:r>
          </w:p>
          <w:p w:rsidR="000E1E9A" w:rsidRDefault="000E1E9A" w:rsidP="005278AE">
            <w:pPr>
              <w:pStyle w:val="a"/>
              <w:numPr>
                <w:ilvl w:val="0"/>
                <w:numId w:val="28"/>
              </w:numPr>
            </w:pPr>
            <w:r>
              <w:tab/>
              <w:t>k:v;</w:t>
            </w:r>
          </w:p>
          <w:p w:rsidR="000E1E9A" w:rsidRDefault="000E1E9A" w:rsidP="005278AE">
            <w:pPr>
              <w:pStyle w:val="a"/>
              <w:numPr>
                <w:ilvl w:val="0"/>
                <w:numId w:val="28"/>
              </w:numPr>
            </w:pPr>
            <w:r>
              <w:tab/>
              <w:t>k:v;</w:t>
            </w:r>
          </w:p>
          <w:p w:rsidR="000E1E9A" w:rsidRDefault="000E1E9A" w:rsidP="005278AE">
            <w:pPr>
              <w:pStyle w:val="a"/>
              <w:numPr>
                <w:ilvl w:val="0"/>
                <w:numId w:val="28"/>
              </w:numPr>
            </w:pPr>
            <w:r>
              <w:tab/>
              <w:t>k:v;</w:t>
            </w:r>
          </w:p>
          <w:p w:rsidR="000E1E9A" w:rsidRDefault="000E1E9A" w:rsidP="005278AE">
            <w:pPr>
              <w:pStyle w:val="a"/>
              <w:numPr>
                <w:ilvl w:val="0"/>
                <w:numId w:val="28"/>
              </w:numPr>
            </w:pPr>
            <w:r>
              <w:t>}</w:t>
            </w:r>
          </w:p>
          <w:p w:rsidR="000E1E9A" w:rsidRDefault="000E1E9A" w:rsidP="00BC7135">
            <w:pPr>
              <w:pStyle w:val="a"/>
              <w:ind w:left="425"/>
            </w:pPr>
          </w:p>
        </w:tc>
      </w:tr>
    </w:tbl>
    <w:p w:rsidR="000E1E9A" w:rsidRDefault="000E1E9A" w:rsidP="00CD4089">
      <w:pPr>
        <w:pStyle w:val="Heading2"/>
        <w:numPr>
          <w:ilvl w:val="0"/>
          <w:numId w:val="43"/>
        </w:numPr>
      </w:pPr>
      <w:r>
        <w:rPr>
          <w:rFonts w:eastAsia="宋体"/>
        </w:rPr>
        <w:br w:type="page"/>
      </w:r>
      <w:bookmarkStart w:id="3" w:name="_Toc3586"/>
      <w:r>
        <w:rPr>
          <w:rFonts w:hint="eastAsia"/>
        </w:rPr>
        <w:t>一些常见的属性</w:t>
      </w:r>
      <w:bookmarkStart w:id="4" w:name="_GoBack"/>
      <w:bookmarkEnd w:id="3"/>
      <w:bookmarkEnd w:id="4"/>
    </w:p>
    <w:p w:rsidR="000E1E9A" w:rsidRDefault="000E1E9A" w:rsidP="00BC7135">
      <w:r>
        <w:rPr>
          <w:rFonts w:hint="eastAsia"/>
        </w:rPr>
        <w:t>字符颜色：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F99CC"/>
          </w:tcPr>
          <w:p w:rsidR="000E1E9A" w:rsidRDefault="000E1E9A" w:rsidP="005278AE">
            <w:pPr>
              <w:pStyle w:val="a"/>
              <w:numPr>
                <w:ilvl w:val="0"/>
                <w:numId w:val="29"/>
              </w:numPr>
            </w:pPr>
            <w:r>
              <w:t>color:red;</w:t>
            </w:r>
          </w:p>
        </w:tc>
      </w:tr>
    </w:tbl>
    <w:p w:rsidR="000E1E9A" w:rsidRDefault="000E1E9A" w:rsidP="00BC7135">
      <w:r>
        <w:t>color</w:t>
      </w:r>
      <w:r>
        <w:rPr>
          <w:rFonts w:hint="eastAsia"/>
        </w:rPr>
        <w:t>属性的值，可以是英语单词，比如</w:t>
      </w:r>
      <w:r>
        <w:t>red</w:t>
      </w:r>
      <w:r>
        <w:rPr>
          <w:rFonts w:hint="eastAsia"/>
        </w:rPr>
        <w:t>、</w:t>
      </w:r>
      <w:r>
        <w:t>blue</w:t>
      </w:r>
      <w:r>
        <w:rPr>
          <w:rFonts w:hint="eastAsia"/>
        </w:rPr>
        <w:t>、</w:t>
      </w:r>
      <w:r>
        <w:t>yellow</w:t>
      </w:r>
      <w:r>
        <w:rPr>
          <w:rFonts w:hint="eastAsia"/>
        </w:rPr>
        <w:t>等等；也可以是</w:t>
      </w:r>
      <w:r>
        <w:t>rgb</w:t>
      </w:r>
      <w:r>
        <w:rPr>
          <w:rFonts w:hint="eastAsia"/>
        </w:rPr>
        <w:t>、十六进制，不要着急，后几天讲。</w:t>
      </w:r>
    </w:p>
    <w:p w:rsidR="000E1E9A" w:rsidRDefault="000E1E9A" w:rsidP="00BC7135">
      <w:r>
        <w:t>sublime</w:t>
      </w:r>
      <w:r>
        <w:rPr>
          <w:rFonts w:hint="eastAsia"/>
        </w:rPr>
        <w:t>中的快捷键是</w:t>
      </w:r>
      <w:r>
        <w:t>c</w:t>
      </w:r>
      <w:r>
        <w:rPr>
          <w:rFonts w:hint="eastAsia"/>
        </w:rPr>
        <w:t>，然后</w:t>
      </w:r>
      <w:r>
        <w:t>tab</w:t>
      </w:r>
    </w:p>
    <w:p w:rsidR="000E1E9A" w:rsidRDefault="000E1E9A" w:rsidP="00BC7135"/>
    <w:p w:rsidR="000E1E9A" w:rsidRDefault="000E1E9A" w:rsidP="00BC7135">
      <w:r>
        <w:rPr>
          <w:rFonts w:hint="eastAsia"/>
        </w:rPr>
        <w:t>字号大小：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F99CC"/>
          </w:tcPr>
          <w:p w:rsidR="000E1E9A" w:rsidRDefault="000E1E9A" w:rsidP="005278AE">
            <w:pPr>
              <w:pStyle w:val="a"/>
              <w:numPr>
                <w:ilvl w:val="0"/>
                <w:numId w:val="30"/>
              </w:numPr>
            </w:pPr>
            <w:r>
              <w:t>font-size:40px;</w:t>
            </w:r>
          </w:p>
        </w:tc>
      </w:tr>
    </w:tbl>
    <w:p w:rsidR="000E1E9A" w:rsidRDefault="000E1E9A" w:rsidP="00BC7135">
      <w:r>
        <w:t>font</w:t>
      </w:r>
      <w:r>
        <w:rPr>
          <w:rFonts w:hint="eastAsia"/>
        </w:rPr>
        <w:t>就是“字体”，</w:t>
      </w:r>
      <w:r>
        <w:t>size</w:t>
      </w:r>
      <w:r>
        <w:rPr>
          <w:rFonts w:hint="eastAsia"/>
        </w:rPr>
        <w:t>就是“尺寸”。</w:t>
      </w:r>
      <w:r>
        <w:t>px</w:t>
      </w:r>
      <w:r>
        <w:rPr>
          <w:rFonts w:hint="eastAsia"/>
        </w:rPr>
        <w:t>是“像素”。</w:t>
      </w:r>
    </w:p>
    <w:p w:rsidR="000E1E9A" w:rsidRDefault="000E1E9A" w:rsidP="00BC7135">
      <w:r>
        <w:rPr>
          <w:rFonts w:hint="eastAsia"/>
        </w:rPr>
        <w:t>单位必须加，不加不行。</w:t>
      </w:r>
    </w:p>
    <w:p w:rsidR="000E1E9A" w:rsidRDefault="000E1E9A" w:rsidP="00BC7135">
      <w:r>
        <w:t>sublime</w:t>
      </w:r>
      <w:r>
        <w:rPr>
          <w:rFonts w:hint="eastAsia"/>
        </w:rPr>
        <w:t>中的快捷键是</w:t>
      </w:r>
      <w:r>
        <w:t>fos</w:t>
      </w:r>
      <w:r>
        <w:rPr>
          <w:rFonts w:hint="eastAsia"/>
        </w:rPr>
        <w:t>，然后</w:t>
      </w:r>
      <w:r>
        <w:t>tab</w:t>
      </w:r>
    </w:p>
    <w:p w:rsidR="000E1E9A" w:rsidRDefault="000E1E9A" w:rsidP="00BC7135"/>
    <w:p w:rsidR="000E1E9A" w:rsidRDefault="000E1E9A" w:rsidP="00BC7135">
      <w:r>
        <w:rPr>
          <w:rFonts w:hint="eastAsia"/>
        </w:rPr>
        <w:t>背景颜色：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rPr>
          <w:trHeight w:val="276"/>
        </w:trPr>
        <w:tc>
          <w:tcPr>
            <w:tcW w:w="10422" w:type="dxa"/>
            <w:shd w:val="clear" w:color="auto" w:fill="FF99CC"/>
          </w:tcPr>
          <w:p w:rsidR="000E1E9A" w:rsidRDefault="000E1E9A" w:rsidP="005278AE">
            <w:pPr>
              <w:pStyle w:val="a"/>
              <w:numPr>
                <w:ilvl w:val="0"/>
                <w:numId w:val="31"/>
              </w:numPr>
            </w:pPr>
            <w:r>
              <w:t>background-color: blue;</w:t>
            </w:r>
          </w:p>
        </w:tc>
      </w:tr>
    </w:tbl>
    <w:p w:rsidR="000E1E9A" w:rsidRDefault="000E1E9A" w:rsidP="00BC7135">
      <w:r>
        <w:t>background</w:t>
      </w:r>
      <w:r>
        <w:rPr>
          <w:rFonts w:hint="eastAsia"/>
        </w:rPr>
        <w:t>就是“背景”。</w:t>
      </w:r>
    </w:p>
    <w:p w:rsidR="000E1E9A" w:rsidRDefault="000E1E9A" w:rsidP="00BC7135">
      <w:r>
        <w:t>sublime</w:t>
      </w:r>
      <w:r>
        <w:rPr>
          <w:rFonts w:hint="eastAsia"/>
        </w:rPr>
        <w:t>中的快捷键是</w:t>
      </w:r>
      <w:r>
        <w:t>bgc</w:t>
      </w:r>
      <w:r>
        <w:rPr>
          <w:rFonts w:hint="eastAsia"/>
        </w:rPr>
        <w:t>，然后</w:t>
      </w:r>
      <w:r>
        <w:t>tab</w:t>
      </w:r>
    </w:p>
    <w:p w:rsidR="000E1E9A" w:rsidRDefault="000E1E9A" w:rsidP="00BC7135"/>
    <w:p w:rsidR="000E1E9A" w:rsidRDefault="000E1E9A" w:rsidP="00BC7135">
      <w:r>
        <w:rPr>
          <w:rFonts w:hint="eastAsia"/>
        </w:rPr>
        <w:t>加粗：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F99CC"/>
          </w:tcPr>
          <w:p w:rsidR="000E1E9A" w:rsidRDefault="000E1E9A" w:rsidP="005278AE">
            <w:pPr>
              <w:pStyle w:val="a"/>
              <w:numPr>
                <w:ilvl w:val="0"/>
                <w:numId w:val="32"/>
              </w:numPr>
            </w:pPr>
            <w:r>
              <w:t>font-weight: bold;</w:t>
            </w:r>
          </w:p>
        </w:tc>
      </w:tr>
    </w:tbl>
    <w:p w:rsidR="000E1E9A" w:rsidRDefault="000E1E9A" w:rsidP="00BC7135">
      <w:r>
        <w:t>font</w:t>
      </w:r>
      <w:r>
        <w:rPr>
          <w:rFonts w:hint="eastAsia"/>
        </w:rPr>
        <w:t>是“字体”</w:t>
      </w:r>
      <w:r>
        <w:t xml:space="preserve"> weight</w:t>
      </w:r>
      <w:r>
        <w:rPr>
          <w:rFonts w:hint="eastAsia"/>
        </w:rPr>
        <w:t>是“重量”的意思，</w:t>
      </w:r>
      <w:r>
        <w:t>bold</w:t>
      </w:r>
      <w:r>
        <w:rPr>
          <w:rFonts w:hint="eastAsia"/>
        </w:rPr>
        <w:t>粗。</w:t>
      </w:r>
    </w:p>
    <w:p w:rsidR="000E1E9A" w:rsidRDefault="000E1E9A" w:rsidP="00BC7135">
      <w:r>
        <w:t>sublime</w:t>
      </w:r>
      <w:r>
        <w:rPr>
          <w:rFonts w:hint="eastAsia"/>
        </w:rPr>
        <w:t>中的快捷键是</w:t>
      </w:r>
      <w:r>
        <w:t>fwb</w:t>
      </w:r>
      <w:r>
        <w:rPr>
          <w:rFonts w:hint="eastAsia"/>
        </w:rPr>
        <w:t>，然后</w:t>
      </w:r>
      <w:r>
        <w:t>tab</w:t>
      </w:r>
    </w:p>
    <w:p w:rsidR="000E1E9A" w:rsidRDefault="000E1E9A" w:rsidP="00BC7135">
      <w:r>
        <w:rPr>
          <w:rFonts w:hint="eastAsia"/>
        </w:rPr>
        <w:t>不加粗：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F99CC"/>
          </w:tcPr>
          <w:p w:rsidR="000E1E9A" w:rsidRDefault="000E1E9A" w:rsidP="005278AE">
            <w:pPr>
              <w:pStyle w:val="a"/>
              <w:numPr>
                <w:ilvl w:val="0"/>
                <w:numId w:val="33"/>
              </w:numPr>
            </w:pPr>
            <w:r>
              <w:t>font-weight: normal;</w:t>
            </w:r>
          </w:p>
        </w:tc>
      </w:tr>
    </w:tbl>
    <w:p w:rsidR="000E1E9A" w:rsidRDefault="000E1E9A" w:rsidP="00BC7135">
      <w:r>
        <w:t>normal</w:t>
      </w:r>
      <w:r>
        <w:rPr>
          <w:rFonts w:hint="eastAsia"/>
        </w:rPr>
        <w:t>就是正常的意思</w:t>
      </w:r>
    </w:p>
    <w:p w:rsidR="000E1E9A" w:rsidRDefault="000E1E9A" w:rsidP="00BC7135">
      <w:r>
        <w:t>sublime</w:t>
      </w:r>
      <w:r>
        <w:rPr>
          <w:rFonts w:hint="eastAsia"/>
        </w:rPr>
        <w:t>中的快捷键是</w:t>
      </w:r>
      <w:r>
        <w:t>fwn</w:t>
      </w:r>
      <w:r>
        <w:rPr>
          <w:rFonts w:hint="eastAsia"/>
        </w:rPr>
        <w:t>，然后</w:t>
      </w:r>
      <w:r>
        <w:t>tab</w:t>
      </w:r>
    </w:p>
    <w:p w:rsidR="000E1E9A" w:rsidRDefault="000E1E9A" w:rsidP="00BC7135">
      <w:r>
        <w:rPr>
          <w:rFonts w:hint="eastAsia"/>
        </w:rPr>
        <w:t>斜体：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F99CC"/>
          </w:tcPr>
          <w:p w:rsidR="000E1E9A" w:rsidRDefault="000E1E9A" w:rsidP="005278AE">
            <w:pPr>
              <w:pStyle w:val="a"/>
              <w:numPr>
                <w:ilvl w:val="0"/>
                <w:numId w:val="34"/>
              </w:numPr>
            </w:pPr>
            <w:r>
              <w:t>font-style: italic;</w:t>
            </w:r>
          </w:p>
        </w:tc>
      </w:tr>
    </w:tbl>
    <w:p w:rsidR="000E1E9A" w:rsidRDefault="000E1E9A" w:rsidP="00BC7135">
      <w:r>
        <w:t>italic</w:t>
      </w:r>
      <w:r>
        <w:rPr>
          <w:rFonts w:hint="eastAsia"/>
        </w:rPr>
        <w:t>就是“斜体”</w:t>
      </w:r>
    </w:p>
    <w:p w:rsidR="000E1E9A" w:rsidRDefault="000E1E9A" w:rsidP="00BC7135">
      <w:r>
        <w:t>sublime</w:t>
      </w:r>
      <w:r>
        <w:rPr>
          <w:rFonts w:hint="eastAsia"/>
        </w:rPr>
        <w:t>中的快捷键是</w:t>
      </w:r>
      <w:r>
        <w:t>fsi</w:t>
      </w:r>
      <w:r>
        <w:rPr>
          <w:rFonts w:hint="eastAsia"/>
        </w:rPr>
        <w:t>，然后</w:t>
      </w:r>
      <w:r>
        <w:t>tab</w:t>
      </w:r>
    </w:p>
    <w:p w:rsidR="000E1E9A" w:rsidRDefault="000E1E9A" w:rsidP="00BC7135">
      <w:r>
        <w:rPr>
          <w:rFonts w:hint="eastAsia"/>
        </w:rPr>
        <w:t>不斜体：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F99CC"/>
          </w:tcPr>
          <w:p w:rsidR="000E1E9A" w:rsidRDefault="000E1E9A" w:rsidP="005278AE">
            <w:pPr>
              <w:pStyle w:val="a"/>
              <w:numPr>
                <w:ilvl w:val="0"/>
                <w:numId w:val="35"/>
              </w:numPr>
            </w:pPr>
            <w:r>
              <w:t>font-style: normal;</w:t>
            </w:r>
          </w:p>
        </w:tc>
      </w:tr>
    </w:tbl>
    <w:p w:rsidR="000E1E9A" w:rsidRDefault="000E1E9A" w:rsidP="00BC7135">
      <w:r>
        <w:t>sublime</w:t>
      </w:r>
      <w:r>
        <w:rPr>
          <w:rFonts w:hint="eastAsia"/>
        </w:rPr>
        <w:t>中的快捷键是</w:t>
      </w:r>
      <w:r>
        <w:t>fsn</w:t>
      </w:r>
      <w:r>
        <w:rPr>
          <w:rFonts w:hint="eastAsia"/>
        </w:rPr>
        <w:t>，然后</w:t>
      </w:r>
      <w:r>
        <w:t>tab</w:t>
      </w:r>
    </w:p>
    <w:p w:rsidR="000E1E9A" w:rsidRDefault="000E1E9A" w:rsidP="00BC7135"/>
    <w:p w:rsidR="000E1E9A" w:rsidRDefault="000E1E9A" w:rsidP="00BC7135">
      <w:r>
        <w:rPr>
          <w:rFonts w:hint="eastAsia"/>
        </w:rPr>
        <w:t>下划线：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F99CC"/>
          </w:tcPr>
          <w:p w:rsidR="000E1E9A" w:rsidRDefault="000E1E9A" w:rsidP="005278AE">
            <w:pPr>
              <w:pStyle w:val="a"/>
              <w:numPr>
                <w:ilvl w:val="0"/>
                <w:numId w:val="36"/>
              </w:numPr>
            </w:pPr>
            <w:r>
              <w:t>text-decoration: underline;</w:t>
            </w:r>
          </w:p>
        </w:tc>
      </w:tr>
    </w:tbl>
    <w:p w:rsidR="000E1E9A" w:rsidRDefault="000E1E9A" w:rsidP="00BC7135">
      <w:r>
        <w:t>decoration</w:t>
      </w:r>
      <w:r>
        <w:rPr>
          <w:rFonts w:hint="eastAsia"/>
        </w:rPr>
        <w:t>就是“装饰”的意思。</w:t>
      </w:r>
    </w:p>
    <w:p w:rsidR="000E1E9A" w:rsidRDefault="000E1E9A" w:rsidP="00BC7135">
      <w:r>
        <w:t>sublime</w:t>
      </w:r>
      <w:r>
        <w:rPr>
          <w:rFonts w:hint="eastAsia"/>
        </w:rPr>
        <w:t>中的快捷键是</w:t>
      </w:r>
      <w:r>
        <w:t>tdu</w:t>
      </w:r>
      <w:r>
        <w:rPr>
          <w:rFonts w:hint="eastAsia"/>
        </w:rPr>
        <w:t>，然后</w:t>
      </w:r>
      <w:r>
        <w:t>tab</w:t>
      </w:r>
    </w:p>
    <w:p w:rsidR="000E1E9A" w:rsidRDefault="000E1E9A" w:rsidP="00BC7135"/>
    <w:p w:rsidR="000E1E9A" w:rsidRDefault="000E1E9A" w:rsidP="00BC7135">
      <w:r>
        <w:rPr>
          <w:rFonts w:hint="eastAsia"/>
        </w:rPr>
        <w:t>没有下划线：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F99CC"/>
          </w:tcPr>
          <w:p w:rsidR="000E1E9A" w:rsidRDefault="000E1E9A" w:rsidP="005278AE">
            <w:pPr>
              <w:pStyle w:val="a"/>
              <w:numPr>
                <w:ilvl w:val="0"/>
                <w:numId w:val="37"/>
              </w:numPr>
            </w:pPr>
            <w:r>
              <w:t>text-decoration:none;</w:t>
            </w:r>
          </w:p>
        </w:tc>
      </w:tr>
    </w:tbl>
    <w:p w:rsidR="000E1E9A" w:rsidRDefault="000E1E9A" w:rsidP="00BC7135">
      <w:r>
        <w:t>sublime</w:t>
      </w:r>
      <w:r>
        <w:rPr>
          <w:rFonts w:hint="eastAsia"/>
        </w:rPr>
        <w:t>中的快捷键是</w:t>
      </w:r>
      <w:r>
        <w:t>tdn</w:t>
      </w:r>
      <w:r>
        <w:rPr>
          <w:rFonts w:hint="eastAsia"/>
        </w:rPr>
        <w:t>，然后</w:t>
      </w:r>
      <w:r>
        <w:t>tab</w:t>
      </w:r>
    </w:p>
    <w:p w:rsidR="000E1E9A" w:rsidRDefault="000E1E9A" w:rsidP="00BC7135"/>
    <w:p w:rsidR="000E1E9A" w:rsidRDefault="000E1E9A" w:rsidP="00BC7135">
      <w:r>
        <w:t>css</w:t>
      </w:r>
      <w:r>
        <w:rPr>
          <w:rFonts w:hint="eastAsia"/>
        </w:rPr>
        <w:t>没啥难的，就是要把属性给记忆准确。</w:t>
      </w:r>
    </w:p>
    <w:p w:rsidR="000E1E9A" w:rsidRDefault="000E1E9A" w:rsidP="005C1EDD">
      <w:pPr>
        <w:pStyle w:val="Heading1"/>
        <w:numPr>
          <w:ilvl w:val="0"/>
          <w:numId w:val="42"/>
        </w:numPr>
        <w:spacing w:before="156" w:after="156"/>
      </w:pPr>
      <w:bookmarkStart w:id="5" w:name="_Toc3380"/>
      <w:r>
        <w:rPr>
          <w:rFonts w:hint="eastAsia"/>
        </w:rPr>
        <w:t>基础选择器</w:t>
      </w:r>
      <w:bookmarkEnd w:id="5"/>
    </w:p>
    <w:p w:rsidR="000E1E9A" w:rsidRDefault="000E1E9A" w:rsidP="00BC7135">
      <w:r>
        <w:t>css</w:t>
      </w:r>
      <w:r>
        <w:rPr>
          <w:rFonts w:hint="eastAsia"/>
        </w:rPr>
        <w:t>怎么学？很简单有两个知识部分：</w:t>
      </w:r>
    </w:p>
    <w:p w:rsidR="000E1E9A" w:rsidRDefault="000E1E9A" w:rsidP="00BC7135"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选择器，怎么选；</w:t>
      </w:r>
    </w:p>
    <w:p w:rsidR="000E1E9A" w:rsidRDefault="000E1E9A" w:rsidP="00BC7135"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属性，样式是什么</w:t>
      </w:r>
    </w:p>
    <w:p w:rsidR="000E1E9A" w:rsidRDefault="000E1E9A" w:rsidP="00CD4089">
      <w:pPr>
        <w:pStyle w:val="Heading2"/>
        <w:numPr>
          <w:ilvl w:val="0"/>
          <w:numId w:val="44"/>
        </w:numPr>
      </w:pPr>
      <w:bookmarkStart w:id="6" w:name="_Toc28047"/>
      <w:r>
        <w:rPr>
          <w:rFonts w:hint="eastAsia"/>
        </w:rPr>
        <w:t>标签选择器</w:t>
      </w:r>
      <w:bookmarkEnd w:id="6"/>
      <w:r>
        <w:t xml:space="preserve"> </w:t>
      </w:r>
    </w:p>
    <w:p w:rsidR="000E1E9A" w:rsidRDefault="000E1E9A" w:rsidP="00BC7135">
      <w:r>
        <w:rPr>
          <w:rFonts w:hint="eastAsia"/>
        </w:rPr>
        <w:t>就是标签的名字。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38"/>
              </w:numPr>
            </w:pPr>
            <w:r>
              <w:t>&lt;h1&gt;</w:t>
            </w:r>
            <w:r>
              <w:rPr>
                <w:rFonts w:hint="eastAsia"/>
              </w:rPr>
              <w:t>北京贝沃汇力</w:t>
            </w:r>
            <w:r>
              <w:t>&lt;/h1&gt;</w:t>
            </w:r>
          </w:p>
        </w:tc>
      </w:tr>
    </w:tbl>
    <w:p w:rsidR="000E1E9A" w:rsidRDefault="000E1E9A" w:rsidP="00BC7135">
      <w:r>
        <w:t>css: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39"/>
              </w:numPr>
            </w:pPr>
            <w:r>
              <w:tab/>
              <w:t>&lt;style type="text/css"&gt;</w:t>
            </w:r>
          </w:p>
          <w:p w:rsidR="000E1E9A" w:rsidRDefault="000E1E9A" w:rsidP="005278AE">
            <w:pPr>
              <w:pStyle w:val="a"/>
              <w:numPr>
                <w:ilvl w:val="0"/>
                <w:numId w:val="39"/>
              </w:numPr>
            </w:pPr>
            <w:r>
              <w:tab/>
            </w:r>
            <w:r>
              <w:tab/>
            </w:r>
            <w:r>
              <w:rPr>
                <w:b/>
                <w:bCs/>
                <w:color w:val="FF0000"/>
              </w:rPr>
              <w:t>h1</w:t>
            </w:r>
            <w:r>
              <w:t>{</w:t>
            </w:r>
          </w:p>
          <w:p w:rsidR="000E1E9A" w:rsidRDefault="000E1E9A" w:rsidP="005278AE">
            <w:pPr>
              <w:pStyle w:val="a"/>
              <w:numPr>
                <w:ilvl w:val="0"/>
                <w:numId w:val="39"/>
              </w:numPr>
            </w:pPr>
            <w:r>
              <w:tab/>
            </w:r>
            <w:r>
              <w:tab/>
            </w: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39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39"/>
              </w:numPr>
            </w:pPr>
            <w:r>
              <w:tab/>
              <w:t>&lt;/style&gt;</w:t>
            </w:r>
          </w:p>
        </w:tc>
      </w:tr>
    </w:tbl>
    <w:p w:rsidR="000E1E9A" w:rsidRDefault="000E1E9A" w:rsidP="00BC7135"/>
    <w:p w:rsidR="000E1E9A" w:rsidRDefault="000E1E9A" w:rsidP="00BC7135">
      <w:r>
        <w:rPr>
          <w:rFonts w:hint="eastAsia"/>
        </w:rPr>
        <w:t>注意的是：</w:t>
      </w:r>
    </w:p>
    <w:p w:rsidR="000E1E9A" w:rsidRDefault="000E1E9A" w:rsidP="00BC7135"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所有的标签，都可以是选择器。比如</w:t>
      </w:r>
      <w:r>
        <w:t>ul</w:t>
      </w:r>
      <w:r>
        <w:rPr>
          <w:rFonts w:hint="eastAsia"/>
        </w:rPr>
        <w:t>、</w:t>
      </w:r>
      <w:r>
        <w:t>li</w:t>
      </w:r>
      <w:r>
        <w:rPr>
          <w:rFonts w:hint="eastAsia"/>
        </w:rPr>
        <w:t>、</w:t>
      </w:r>
      <w:r>
        <w:t>label</w:t>
      </w:r>
      <w:r>
        <w:rPr>
          <w:rFonts w:hint="eastAsia"/>
        </w:rPr>
        <w:t>、</w:t>
      </w:r>
      <w:r>
        <w:t>dt</w:t>
      </w:r>
      <w:r>
        <w:rPr>
          <w:rFonts w:hint="eastAsia"/>
        </w:rPr>
        <w:t>、</w:t>
      </w:r>
      <w:r>
        <w:t>dl</w:t>
      </w:r>
      <w:r>
        <w:rPr>
          <w:rFonts w:hint="eastAsia"/>
        </w:rPr>
        <w:t>、</w:t>
      </w:r>
      <w:r>
        <w:t>input</w:t>
      </w:r>
    </w:p>
    <w:p w:rsidR="000E1E9A" w:rsidRDefault="000E1E9A" w:rsidP="00BC7135"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无论这个标签藏的多深，一定能够被选择上：</w:t>
      </w:r>
    </w:p>
    <w:p w:rsidR="000E1E9A" w:rsidRDefault="000E1E9A" w:rsidP="00BC7135">
      <w: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选择所有的标签，而不是一个。</w:t>
      </w:r>
    </w:p>
    <w:p w:rsidR="000E1E9A" w:rsidRDefault="000E1E9A" w:rsidP="00BC7135"/>
    <w:p w:rsidR="000E1E9A" w:rsidRDefault="000E1E9A" w:rsidP="00BC7135">
      <w:r>
        <w:rPr>
          <w:rFonts w:hint="eastAsia"/>
        </w:rPr>
        <w:t>标签选择器，选择的是页面上所有这种类型的标签，所以经常描述“共性”，无法描述某一个元素的“个性”的。</w:t>
      </w:r>
    </w:p>
    <w:p w:rsidR="000E1E9A" w:rsidRDefault="000E1E9A" w:rsidP="00CD4089">
      <w:pPr>
        <w:pStyle w:val="Heading2"/>
        <w:numPr>
          <w:ilvl w:val="0"/>
          <w:numId w:val="44"/>
        </w:numPr>
        <w:rPr>
          <w:rFonts w:eastAsia="宋体"/>
        </w:rPr>
      </w:pPr>
      <w:bookmarkStart w:id="7" w:name="_Toc28057"/>
      <w:r>
        <w:t>id</w:t>
      </w:r>
      <w:r>
        <w:rPr>
          <w:rFonts w:hint="eastAsia"/>
        </w:rPr>
        <w:t>选择器</w:t>
      </w:r>
      <w:bookmarkEnd w:id="7"/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40"/>
              </w:numPr>
            </w:pPr>
            <w:r>
              <w:tab/>
              <w:t>&lt;p&gt;</w:t>
            </w:r>
            <w:r>
              <w:rPr>
                <w:rFonts w:hint="eastAsia"/>
              </w:rPr>
              <w:t>我是段落</w:t>
            </w:r>
            <w:r>
              <w:t>1&lt;/p&gt;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40"/>
              </w:numPr>
            </w:pPr>
            <w:r>
              <w:tab/>
              <w:t xml:space="preserve">&lt;p </w:t>
            </w:r>
            <w:r>
              <w:rPr>
                <w:b/>
                <w:bCs/>
                <w:color w:val="FF0000"/>
                <w:sz w:val="24"/>
                <w:szCs w:val="22"/>
              </w:rPr>
              <w:t>id="para2"</w:t>
            </w:r>
            <w:r>
              <w:t>&gt;</w:t>
            </w:r>
            <w:r>
              <w:rPr>
                <w:rFonts w:hint="eastAsia"/>
              </w:rPr>
              <w:t>我是段落</w:t>
            </w:r>
            <w:r>
              <w:t>2&lt;/p&gt;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40"/>
              </w:numPr>
            </w:pPr>
            <w:r>
              <w:tab/>
              <w:t>&lt;p&gt;</w:t>
            </w:r>
            <w:r>
              <w:rPr>
                <w:rFonts w:hint="eastAsia"/>
              </w:rPr>
              <w:t>我是段落</w:t>
            </w:r>
            <w:r>
              <w:t>3&lt;/p&gt;</w:t>
            </w:r>
          </w:p>
        </w:tc>
      </w:tr>
    </w:tbl>
    <w:p w:rsidR="000E1E9A" w:rsidRDefault="000E1E9A" w:rsidP="00BC7135">
      <w:r>
        <w:t>css</w:t>
      </w:r>
      <w:r>
        <w:rPr>
          <w:rFonts w:hint="eastAsia"/>
        </w:rPr>
        <w:t>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 w:rsidTr="00BC7135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41"/>
              </w:numPr>
            </w:pPr>
            <w:r>
              <w:tab/>
              <w:t>&lt;style type="text/css"&gt;</w:t>
            </w:r>
          </w:p>
          <w:p w:rsidR="000E1E9A" w:rsidRDefault="000E1E9A" w:rsidP="005278AE">
            <w:pPr>
              <w:pStyle w:val="a"/>
              <w:numPr>
                <w:ilvl w:val="0"/>
                <w:numId w:val="41"/>
              </w:numPr>
            </w:pPr>
            <w:r>
              <w:tab/>
            </w:r>
            <w:r>
              <w:tab/>
            </w:r>
            <w:r>
              <w:rPr>
                <w:b/>
                <w:bCs/>
                <w:color w:val="FF0000"/>
                <w:sz w:val="32"/>
                <w:szCs w:val="28"/>
              </w:rPr>
              <w:t>#</w:t>
            </w:r>
            <w:r>
              <w:t>para2{</w:t>
            </w:r>
          </w:p>
          <w:p w:rsidR="000E1E9A" w:rsidRDefault="000E1E9A" w:rsidP="005278AE">
            <w:pPr>
              <w:pStyle w:val="a"/>
              <w:numPr>
                <w:ilvl w:val="0"/>
                <w:numId w:val="41"/>
              </w:numPr>
            </w:pPr>
            <w:r>
              <w:tab/>
            </w:r>
            <w:r>
              <w:tab/>
            </w: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41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41"/>
              </w:numPr>
            </w:pPr>
            <w:r>
              <w:tab/>
              <w:t>&lt;/style&gt;</w:t>
            </w:r>
          </w:p>
        </w:tc>
      </w:tr>
    </w:tbl>
    <w:p w:rsidR="000E1E9A" w:rsidRDefault="000E1E9A" w:rsidP="00BC7135">
      <w:r>
        <w:t>id</w:t>
      </w:r>
      <w:r>
        <w:rPr>
          <w:rFonts w:hint="eastAsia"/>
        </w:rPr>
        <w:t>选择器的选择符是“</w:t>
      </w:r>
      <w:r>
        <w:t>#</w:t>
      </w:r>
      <w:r>
        <w:rPr>
          <w:rFonts w:hint="eastAsia"/>
        </w:rPr>
        <w:t>”。</w:t>
      </w:r>
    </w:p>
    <w:p w:rsidR="000E1E9A" w:rsidRDefault="000E1E9A" w:rsidP="00BC7135">
      <w:r>
        <w:rPr>
          <w:rFonts w:hint="eastAsia"/>
        </w:rPr>
        <w:t>任何的</w:t>
      </w:r>
      <w:r>
        <w:t>HTML</w:t>
      </w:r>
      <w:r>
        <w:rPr>
          <w:rFonts w:hint="eastAsia"/>
        </w:rPr>
        <w:t>标签都可以有</w:t>
      </w:r>
      <w:r>
        <w:t>id</w:t>
      </w:r>
      <w:r>
        <w:rPr>
          <w:rFonts w:hint="eastAsia"/>
        </w:rPr>
        <w:t>属性。表示这个标签的名字。</w:t>
      </w:r>
    </w:p>
    <w:p w:rsidR="000E1E9A" w:rsidRDefault="000E1E9A" w:rsidP="00BC7135">
      <w:pPr>
        <w:shd w:val="clear" w:color="auto" w:fill="FF99CC"/>
      </w:pPr>
      <w:r>
        <w:rPr>
          <w:rFonts w:hint="eastAsia"/>
        </w:rPr>
        <w:t>这个标签的名字，可以任取，但是：</w:t>
      </w:r>
    </w:p>
    <w:p w:rsidR="000E1E9A" w:rsidRDefault="000E1E9A" w:rsidP="00BC7135">
      <w:pPr>
        <w:shd w:val="clear" w:color="auto" w:fill="FF99CC"/>
      </w:pP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只能有字母、数字、下划线</w:t>
      </w:r>
    </w:p>
    <w:p w:rsidR="000E1E9A" w:rsidRDefault="000E1E9A" w:rsidP="00BC7135">
      <w:pPr>
        <w:shd w:val="clear" w:color="auto" w:fill="FF99CC"/>
      </w:pP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必须以字母开头</w:t>
      </w:r>
    </w:p>
    <w:p w:rsidR="000E1E9A" w:rsidRDefault="000E1E9A" w:rsidP="00BC7135">
      <w:pPr>
        <w:shd w:val="clear" w:color="auto" w:fill="FF99CC"/>
      </w:pPr>
      <w: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不能和标签同名。比如</w:t>
      </w:r>
      <w:r>
        <w:t>id</w:t>
      </w:r>
      <w:r>
        <w:rPr>
          <w:rFonts w:hint="eastAsia"/>
        </w:rPr>
        <w:t>不能叫做</w:t>
      </w:r>
      <w:r>
        <w:t>body</w:t>
      </w:r>
      <w:r>
        <w:rPr>
          <w:rFonts w:hint="eastAsia"/>
        </w:rPr>
        <w:t>、</w:t>
      </w:r>
      <w:r>
        <w:t>img</w:t>
      </w:r>
      <w:r>
        <w:rPr>
          <w:rFonts w:hint="eastAsia"/>
        </w:rPr>
        <w:t>、</w:t>
      </w:r>
      <w:r>
        <w:t>a</w:t>
      </w:r>
    </w:p>
    <w:p w:rsidR="000E1E9A" w:rsidRDefault="000E1E9A" w:rsidP="00BC7135">
      <w:pPr>
        <w:rPr>
          <w:color w:val="FF0000"/>
        </w:rPr>
      </w:pPr>
      <w:r>
        <w:rPr>
          <w:rFonts w:hint="eastAsia"/>
          <w:color w:val="FF0000"/>
        </w:rPr>
        <w:t>一个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页面，不能出现相同的</w:t>
      </w:r>
      <w:r>
        <w:rPr>
          <w:color w:val="FF0000"/>
        </w:rPr>
        <w:t>id</w:t>
      </w:r>
      <w:r>
        <w:rPr>
          <w:rFonts w:hint="eastAsia"/>
          <w:color w:val="FF0000"/>
        </w:rPr>
        <w:t>，哪怕他们不是一个类型。比如页面上有一个</w:t>
      </w:r>
      <w:r>
        <w:rPr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color w:val="FF0000"/>
        </w:rPr>
        <w:t>pp</w:t>
      </w:r>
      <w:r>
        <w:rPr>
          <w:rFonts w:hint="eastAsia"/>
          <w:color w:val="FF0000"/>
        </w:rPr>
        <w:t>的</w:t>
      </w:r>
      <w:r>
        <w:rPr>
          <w:color w:val="FF0000"/>
        </w:rPr>
        <w:t>p</w:t>
      </w:r>
      <w:r>
        <w:rPr>
          <w:rFonts w:hint="eastAsia"/>
          <w:color w:val="FF0000"/>
        </w:rPr>
        <w:t>，一个</w:t>
      </w:r>
      <w:r>
        <w:rPr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color w:val="FF0000"/>
        </w:rPr>
        <w:t>pp</w:t>
      </w:r>
      <w:r>
        <w:rPr>
          <w:rFonts w:hint="eastAsia"/>
          <w:color w:val="FF0000"/>
        </w:rPr>
        <w:t>的</w:t>
      </w:r>
      <w:r>
        <w:rPr>
          <w:color w:val="FF0000"/>
        </w:rPr>
        <w:t>div</w:t>
      </w:r>
      <w:r>
        <w:rPr>
          <w:rFonts w:hint="eastAsia"/>
          <w:color w:val="FF0000"/>
        </w:rPr>
        <w:t>，是非法的！</w:t>
      </w:r>
    </w:p>
    <w:p w:rsidR="000E1E9A" w:rsidRDefault="000E1E9A" w:rsidP="00BC7135"/>
    <w:p w:rsidR="000E1E9A" w:rsidRDefault="000E1E9A" w:rsidP="00BC7135">
      <w:r w:rsidRPr="00135FD8">
        <w:rPr>
          <w:noProof/>
        </w:rPr>
        <w:pict>
          <v:shape id="图片 21" o:spid="_x0000_i1026" type="#_x0000_t75" style="width:417.75pt;height:295.5pt;visibility:visible">
            <v:imagedata r:id="rId8" o:title=""/>
          </v:shape>
        </w:pict>
      </w:r>
    </w:p>
    <w:p w:rsidR="000E1E9A" w:rsidRDefault="000E1E9A" w:rsidP="00BC7135">
      <w:r>
        <w:rPr>
          <w:rFonts w:hint="eastAsia"/>
        </w:rPr>
        <w:t>一个标签可以被多个</w:t>
      </w:r>
      <w:r>
        <w:t>css</w:t>
      </w:r>
      <w:r>
        <w:rPr>
          <w:rFonts w:hint="eastAsia"/>
        </w:rPr>
        <w:t>选择器选择，共同作用，这就是“层叠式”的第一层含义。第二层含义，明天介绍。</w:t>
      </w:r>
    </w:p>
    <w:p w:rsidR="000E1E9A" w:rsidRDefault="000E1E9A" w:rsidP="00BC7135"/>
    <w:p w:rsidR="000E1E9A" w:rsidRDefault="000E1E9A" w:rsidP="00CD4089">
      <w:pPr>
        <w:pStyle w:val="Heading2"/>
        <w:numPr>
          <w:ilvl w:val="0"/>
          <w:numId w:val="44"/>
        </w:numPr>
      </w:pPr>
      <w:bookmarkStart w:id="8" w:name="_Toc5732"/>
      <w:bookmarkEnd w:id="1"/>
      <w:r>
        <w:rPr>
          <w:rFonts w:hint="eastAsia"/>
        </w:rPr>
        <w:t>类选择器</w:t>
      </w:r>
      <w:bookmarkEnd w:id="8"/>
    </w:p>
    <w:p w:rsidR="000E1E9A" w:rsidRDefault="000E1E9A">
      <w:r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就是类的符号</w:t>
      </w:r>
      <w:r>
        <w:rPr>
          <w:rFonts w:hint="eastAsia"/>
        </w:rPr>
        <w:t>。类的英语叫做</w:t>
      </w:r>
      <w:r>
        <w:t>class</w:t>
      </w:r>
      <w:r>
        <w:rPr>
          <w:rFonts w:hint="eastAsia"/>
        </w:rPr>
        <w:t>。</w:t>
      </w:r>
    </w:p>
    <w:p w:rsidR="000E1E9A" w:rsidRDefault="000E1E9A">
      <w:r>
        <w:rPr>
          <w:rFonts w:hint="eastAsia"/>
        </w:rPr>
        <w:t>所谓的类，就是</w:t>
      </w:r>
      <w:r>
        <w:t>class</w:t>
      </w:r>
      <w:r>
        <w:rPr>
          <w:rFonts w:hint="eastAsia"/>
        </w:rPr>
        <w:t>属性，</w:t>
      </w:r>
      <w:r>
        <w:t>class</w:t>
      </w:r>
      <w:r>
        <w:rPr>
          <w:rFonts w:hint="eastAsia"/>
        </w:rPr>
        <w:t>属性和</w:t>
      </w:r>
      <w:r>
        <w:t>id</w:t>
      </w:r>
      <w:r>
        <w:rPr>
          <w:rFonts w:hint="eastAsia"/>
        </w:rPr>
        <w:t>非常相似，</w:t>
      </w:r>
      <w:r>
        <w:rPr>
          <w:rFonts w:hint="eastAsia"/>
          <w:b/>
          <w:bCs/>
          <w:color w:val="FF0000"/>
        </w:rPr>
        <w:t>任何的标签都可以携带</w:t>
      </w:r>
      <w:r>
        <w:rPr>
          <w:b/>
          <w:bCs/>
          <w:color w:val="FF0000"/>
        </w:rPr>
        <w:t>class</w:t>
      </w:r>
      <w:r>
        <w:rPr>
          <w:rFonts w:hint="eastAsia"/>
          <w:b/>
          <w:bCs/>
          <w:color w:val="FF0000"/>
        </w:rPr>
        <w:t>属性</w:t>
      </w:r>
      <w:r>
        <w:rPr>
          <w:rFonts w:hint="eastAsia"/>
        </w:rPr>
        <w:t>。</w:t>
      </w:r>
    </w:p>
    <w:p w:rsidR="000E1E9A" w:rsidRDefault="000E1E9A">
      <w:r>
        <w:rPr>
          <w:b/>
          <w:bCs/>
          <w:color w:val="FF0000"/>
        </w:rPr>
        <w:t>class</w:t>
      </w:r>
      <w:r>
        <w:rPr>
          <w:rFonts w:hint="eastAsia"/>
          <w:b/>
          <w:bCs/>
          <w:color w:val="FF0000"/>
        </w:rPr>
        <w:t>属性可以重复，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比如，页面上可能有很多标签都有</w:t>
      </w:r>
      <w:r>
        <w:rPr>
          <w:b/>
          <w:bCs/>
          <w:color w:val="FF0000"/>
        </w:rPr>
        <w:t>teshu</w:t>
      </w:r>
      <w:r>
        <w:rPr>
          <w:rFonts w:hint="eastAsia"/>
          <w:b/>
          <w:bCs/>
          <w:color w:val="FF0000"/>
        </w:rPr>
        <w:t>这个类</w:t>
      </w:r>
      <w:r>
        <w:rPr>
          <w:rFonts w:hint="eastAsia"/>
        </w:rPr>
        <w:t>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"/>
              </w:numPr>
            </w:pPr>
            <w:r>
              <w:tab/>
              <w:t>&lt;h3&gt;</w:t>
            </w:r>
            <w:r>
              <w:rPr>
                <w:rFonts w:hint="eastAsia"/>
              </w:rPr>
              <w:t>我是一个</w:t>
            </w:r>
            <w:r>
              <w:t>h3</w:t>
            </w:r>
            <w:r>
              <w:rPr>
                <w:rFonts w:hint="eastAsia"/>
              </w:rPr>
              <w:t>啊</w:t>
            </w:r>
            <w:r>
              <w:t>&lt;/h3&gt;</w:t>
            </w:r>
          </w:p>
          <w:p w:rsidR="000E1E9A" w:rsidRDefault="000E1E9A" w:rsidP="005278AE">
            <w:pPr>
              <w:pStyle w:val="a"/>
              <w:numPr>
                <w:ilvl w:val="0"/>
                <w:numId w:val="1"/>
              </w:numPr>
            </w:pPr>
            <w:r>
              <w:tab/>
              <w:t xml:space="preserve">&lt;h3 </w:t>
            </w:r>
            <w:r>
              <w:rPr>
                <w:b/>
                <w:bCs/>
                <w:color w:val="FF0000"/>
              </w:rPr>
              <w:t>class="teshu"</w:t>
            </w:r>
            <w:r>
              <w:t>&gt;</w:t>
            </w:r>
            <w:r>
              <w:rPr>
                <w:rFonts w:hint="eastAsia"/>
              </w:rPr>
              <w:t>我是一个</w:t>
            </w:r>
            <w:r>
              <w:t>h3</w:t>
            </w:r>
            <w:r>
              <w:rPr>
                <w:rFonts w:hint="eastAsia"/>
              </w:rPr>
              <w:t>啊</w:t>
            </w:r>
            <w:r>
              <w:t>&lt;/h3&gt;</w:t>
            </w:r>
          </w:p>
          <w:p w:rsidR="000E1E9A" w:rsidRDefault="000E1E9A" w:rsidP="005278AE">
            <w:pPr>
              <w:pStyle w:val="a"/>
              <w:numPr>
                <w:ilvl w:val="0"/>
                <w:numId w:val="1"/>
              </w:numPr>
            </w:pPr>
            <w:r>
              <w:tab/>
              <w:t>&lt;h3&gt;</w:t>
            </w:r>
            <w:r>
              <w:rPr>
                <w:rFonts w:hint="eastAsia"/>
              </w:rPr>
              <w:t>我是一个</w:t>
            </w:r>
            <w:r>
              <w:t>h3</w:t>
            </w:r>
            <w:r>
              <w:rPr>
                <w:rFonts w:hint="eastAsia"/>
              </w:rPr>
              <w:t>啊</w:t>
            </w:r>
            <w:r>
              <w:t>&lt;/h3&gt;</w:t>
            </w:r>
          </w:p>
          <w:p w:rsidR="000E1E9A" w:rsidRDefault="000E1E9A" w:rsidP="005278AE">
            <w:pPr>
              <w:pStyle w:val="a"/>
              <w:numPr>
                <w:ilvl w:val="0"/>
                <w:numId w:val="1"/>
              </w:numPr>
            </w:pPr>
            <w:r>
              <w:tab/>
              <w:t>&lt;p&gt;</w:t>
            </w:r>
            <w:r>
              <w:rPr>
                <w:rFonts w:hint="eastAsia"/>
              </w:rPr>
              <w:t>我是一个段落啊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1"/>
              </w:numPr>
            </w:pPr>
            <w:r>
              <w:tab/>
              <w:t xml:space="preserve">&lt;p </w:t>
            </w:r>
            <w:r>
              <w:rPr>
                <w:b/>
                <w:bCs/>
                <w:color w:val="FF0000"/>
              </w:rPr>
              <w:t>class="teshu"</w:t>
            </w:r>
            <w:r>
              <w:t>&gt;</w:t>
            </w:r>
            <w:r>
              <w:rPr>
                <w:rFonts w:hint="eastAsia"/>
              </w:rPr>
              <w:t>我是一个段落啊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1"/>
              </w:numPr>
            </w:pPr>
            <w:r>
              <w:tab/>
              <w:t xml:space="preserve">&lt;p </w:t>
            </w:r>
            <w:r>
              <w:rPr>
                <w:b/>
                <w:bCs/>
                <w:color w:val="FF0000"/>
              </w:rPr>
              <w:t>class="teshu"</w:t>
            </w:r>
            <w:r>
              <w:t>&gt;</w:t>
            </w:r>
            <w:r>
              <w:rPr>
                <w:rFonts w:hint="eastAsia"/>
              </w:rPr>
              <w:t>我是一个段落啊</w:t>
            </w:r>
            <w:r>
              <w:t>&lt;/p&gt;</w:t>
            </w:r>
          </w:p>
        </w:tc>
      </w:tr>
    </w:tbl>
    <w:p w:rsidR="000E1E9A" w:rsidRDefault="000E1E9A">
      <w:r>
        <w:t>css</w:t>
      </w:r>
      <w:r>
        <w:rPr>
          <w:rFonts w:hint="eastAsia"/>
        </w:rPr>
        <w:t>里面用</w:t>
      </w:r>
      <w:r>
        <w:t>.</w:t>
      </w:r>
      <w:r>
        <w:rPr>
          <w:rFonts w:hint="eastAsia"/>
        </w:rPr>
        <w:t>来表示类：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"/>
              </w:numPr>
            </w:pPr>
            <w:r>
              <w:tab/>
            </w:r>
            <w:r>
              <w:tab/>
            </w:r>
            <w:r>
              <w:rPr>
                <w:b/>
                <w:bCs/>
                <w:color w:val="FF0000"/>
                <w:sz w:val="44"/>
                <w:szCs w:val="40"/>
              </w:rPr>
              <w:t>.</w:t>
            </w:r>
            <w:r>
              <w:t>teshu{</w:t>
            </w:r>
          </w:p>
          <w:p w:rsidR="000E1E9A" w:rsidRDefault="000E1E9A" w:rsidP="005278AE">
            <w:pPr>
              <w:pStyle w:val="a"/>
              <w:numPr>
                <w:ilvl w:val="0"/>
                <w:numId w:val="2"/>
              </w:numPr>
            </w:pPr>
            <w:r>
              <w:tab/>
            </w:r>
            <w:r>
              <w:tab/>
            </w:r>
            <w:r>
              <w:tab/>
              <w:t>color: red;</w:t>
            </w:r>
          </w:p>
          <w:p w:rsidR="000E1E9A" w:rsidRDefault="000E1E9A" w:rsidP="005278AE">
            <w:pPr>
              <w:pStyle w:val="a"/>
              <w:numPr>
                <w:ilvl w:val="0"/>
                <w:numId w:val="2"/>
              </w:numPr>
            </w:pPr>
            <w:r>
              <w:tab/>
            </w:r>
            <w:r>
              <w:tab/>
              <w:t>}</w:t>
            </w:r>
          </w:p>
        </w:tc>
      </w:tr>
    </w:tbl>
    <w:p w:rsidR="000E1E9A" w:rsidRDefault="000E1E9A"/>
    <w:p w:rsidR="000E1E9A" w:rsidRDefault="000E1E9A">
      <w:r>
        <w:rPr>
          <w:rFonts w:hint="eastAsia"/>
          <w:b/>
          <w:bCs/>
          <w:color w:val="FF0000"/>
        </w:rPr>
        <w:t>同一个标签，可能同时属于多个类，用空格隔开</w:t>
      </w:r>
      <w:r>
        <w:rPr>
          <w:rFonts w:hint="eastAsia"/>
        </w:rPr>
        <w:t>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3"/>
              </w:numPr>
            </w:pPr>
            <w:r>
              <w:t>&lt;h3 class="</w:t>
            </w:r>
            <w:r>
              <w:rPr>
                <w:b/>
                <w:bCs/>
                <w:color w:val="FF0000"/>
              </w:rPr>
              <w:t>teshu  zhongyao</w:t>
            </w:r>
            <w:r>
              <w:t>"&gt;</w:t>
            </w:r>
            <w:r>
              <w:rPr>
                <w:rFonts w:hint="eastAsia"/>
              </w:rPr>
              <w:t>我是一个</w:t>
            </w:r>
            <w:r>
              <w:t>h3</w:t>
            </w:r>
            <w:r>
              <w:rPr>
                <w:rFonts w:hint="eastAsia"/>
              </w:rPr>
              <w:t>啊</w:t>
            </w:r>
            <w:r>
              <w:t>&lt;/h3&gt;</w:t>
            </w:r>
          </w:p>
        </w:tc>
      </w:tr>
    </w:tbl>
    <w:p w:rsidR="000E1E9A" w:rsidRDefault="000E1E9A">
      <w:r>
        <w:rPr>
          <w:rFonts w:hint="eastAsia"/>
        </w:rPr>
        <w:t>这样，这个</w:t>
      </w:r>
      <w:r>
        <w:t>h3</w:t>
      </w:r>
      <w:r>
        <w:rPr>
          <w:rFonts w:hint="eastAsia"/>
          <w:b/>
          <w:bCs/>
          <w:color w:val="FF0000"/>
        </w:rPr>
        <w:t>就同时属于</w:t>
      </w:r>
      <w:r>
        <w:rPr>
          <w:b/>
          <w:bCs/>
          <w:color w:val="FF0000"/>
        </w:rPr>
        <w:t>teshu</w:t>
      </w:r>
      <w:r>
        <w:rPr>
          <w:rFonts w:hint="eastAsia"/>
          <w:b/>
          <w:bCs/>
          <w:color w:val="FF0000"/>
        </w:rPr>
        <w:t>类，也同时属于</w:t>
      </w:r>
      <w:r>
        <w:rPr>
          <w:b/>
          <w:bCs/>
          <w:color w:val="FF0000"/>
        </w:rPr>
        <w:t>zhongyao</w:t>
      </w:r>
      <w:r>
        <w:rPr>
          <w:rFonts w:hint="eastAsia"/>
          <w:b/>
          <w:bCs/>
          <w:color w:val="FF0000"/>
        </w:rPr>
        <w:t>类</w:t>
      </w:r>
      <w:r>
        <w:rPr>
          <w:rFonts w:hint="eastAsia"/>
        </w:rPr>
        <w:t>。</w:t>
      </w:r>
    </w:p>
    <w:p w:rsidR="000E1E9A" w:rsidRDefault="000E1E9A"/>
    <w:p w:rsidR="000E1E9A" w:rsidRDefault="000E1E9A">
      <w:r>
        <w:rPr>
          <w:rFonts w:hint="eastAsia"/>
        </w:rPr>
        <w:t>初学者常见的错误，就是写成了两个</w:t>
      </w:r>
      <w:r>
        <w:t>class</w:t>
      </w:r>
      <w:r>
        <w:rPr>
          <w:rFonts w:hint="eastAsia"/>
        </w:rPr>
        <w:t>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4"/>
              </w:numPr>
            </w:pPr>
            <w:r>
              <w:t xml:space="preserve">&lt;h3 </w:t>
            </w:r>
            <w:r>
              <w:rPr>
                <w:b/>
                <w:bCs/>
                <w:color w:val="808000"/>
              </w:rPr>
              <w:t>class="teshu" class="zhongyao"</w:t>
            </w:r>
            <w:r>
              <w:t>&gt;</w:t>
            </w:r>
            <w:r>
              <w:rPr>
                <w:rFonts w:hint="eastAsia"/>
              </w:rPr>
              <w:t>我是一个</w:t>
            </w:r>
            <w:r>
              <w:t>h3</w:t>
            </w:r>
            <w:r>
              <w:rPr>
                <w:rFonts w:hint="eastAsia"/>
              </w:rPr>
              <w:t>啊</w:t>
            </w:r>
            <w:r>
              <w:t>&lt;/h3&gt;</w:t>
            </w:r>
          </w:p>
        </w:tc>
      </w:tr>
    </w:tbl>
    <w:p w:rsidR="000E1E9A" w:rsidRDefault="000E1E9A"/>
    <w:p w:rsidR="000E1E9A" w:rsidRDefault="000E1E9A">
      <w:pPr>
        <w:shd w:val="clear" w:color="auto" w:fill="CCFFFF"/>
      </w:pPr>
      <w:r>
        <w:rPr>
          <w:rFonts w:hint="eastAsia"/>
        </w:rPr>
        <w:t>所以要总结两条：</w:t>
      </w:r>
    </w:p>
    <w:p w:rsidR="000E1E9A" w:rsidRDefault="000E1E9A">
      <w:pPr>
        <w:shd w:val="clear" w:color="auto" w:fill="CCFFFF"/>
      </w:pPr>
      <w:r>
        <w:t>1</w:t>
      </w:r>
      <w:r>
        <w:rPr>
          <w:rFonts w:hint="eastAsia"/>
        </w:rPr>
        <w:t>）</w:t>
      </w:r>
      <w:r>
        <w:t xml:space="preserve"> class</w:t>
      </w:r>
      <w:r>
        <w:rPr>
          <w:rFonts w:hint="eastAsia"/>
        </w:rPr>
        <w:t>可以重复，也就是说，同一个页面上可能有多个标签同时属于某一个类；</w:t>
      </w:r>
    </w:p>
    <w:p w:rsidR="000E1E9A" w:rsidRDefault="000E1E9A">
      <w:pPr>
        <w:shd w:val="clear" w:color="auto" w:fill="CCFFFF"/>
      </w:pP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同一个标签可以同时携带多个类。</w:t>
      </w:r>
    </w:p>
    <w:p w:rsidR="000E1E9A" w:rsidRDefault="000E1E9A"/>
    <w:p w:rsidR="000E1E9A" w:rsidRDefault="000E1E9A">
      <w:r>
        <w:rPr>
          <w:rFonts w:hint="eastAsia"/>
        </w:rPr>
        <w:t>类的使用，能够决定一个人的</w:t>
      </w:r>
      <w:r>
        <w:t>css</w:t>
      </w:r>
      <w:r>
        <w:rPr>
          <w:rFonts w:hint="eastAsia"/>
        </w:rPr>
        <w:t>水平。</w:t>
      </w:r>
    </w:p>
    <w:p w:rsidR="000E1E9A" w:rsidRDefault="000E1E9A">
      <w:r>
        <w:rPr>
          <w:rFonts w:hint="eastAsia"/>
        </w:rPr>
        <w:t>比如，我们现在要做一个页面：</w:t>
      </w:r>
    </w:p>
    <w:p w:rsidR="000E1E9A" w:rsidRDefault="000E1E9A"/>
    <w:p w:rsidR="000E1E9A" w:rsidRDefault="000E1E9A">
      <w:r>
        <w:rPr>
          <w:rFonts w:hint="eastAsia"/>
          <w:color w:val="008000"/>
          <w:sz w:val="48"/>
          <w:szCs w:val="48"/>
        </w:rPr>
        <w:t>段落</w:t>
      </w:r>
      <w:r>
        <w:rPr>
          <w:color w:val="008000"/>
          <w:sz w:val="48"/>
          <w:szCs w:val="48"/>
        </w:rPr>
        <w:t>1</w:t>
      </w:r>
    </w:p>
    <w:p w:rsidR="000E1E9A" w:rsidRDefault="000E1E9A">
      <w:r>
        <w:rPr>
          <w:rFonts w:hint="eastAsia"/>
          <w:color w:val="008000"/>
          <w:u w:val="single"/>
        </w:rPr>
        <w:t>段落</w:t>
      </w:r>
      <w:r>
        <w:rPr>
          <w:color w:val="008000"/>
          <w:u w:val="single"/>
        </w:rPr>
        <w:t>2</w:t>
      </w:r>
    </w:p>
    <w:p w:rsidR="000E1E9A" w:rsidRDefault="000E1E9A">
      <w:pPr>
        <w:rPr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>段落</w:t>
      </w:r>
      <w:r>
        <w:rPr>
          <w:sz w:val="48"/>
          <w:szCs w:val="48"/>
          <w:u w:val="single"/>
        </w:rPr>
        <w:t>3</w:t>
      </w:r>
    </w:p>
    <w:p w:rsidR="000E1E9A" w:rsidRDefault="000E1E9A"/>
    <w:p w:rsidR="000E1E9A" w:rsidRDefault="000E1E9A">
      <w:r>
        <w:rPr>
          <w:rFonts w:hint="eastAsia"/>
        </w:rPr>
        <w:t>正确的思路，就是用所谓“公共类”的思路，就是我们类就是提供“公共服务”，比如有绿、大、线，一旦携带这个类名，就有相应的样式变化：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  <w:t>&lt;style type="text/css"&gt;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</w:r>
            <w:r>
              <w:tab/>
              <w:t>.lv{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</w:r>
            <w:r>
              <w:tab/>
            </w:r>
            <w:r>
              <w:tab/>
              <w:t>color:green;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</w:r>
            <w:r>
              <w:tab/>
              <w:t>.da{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</w:r>
            <w:r>
              <w:tab/>
            </w:r>
            <w:r>
              <w:tab/>
              <w:t>font-size: 60px;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</w:r>
            <w:r>
              <w:tab/>
              <w:t>.xian{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</w:r>
            <w:r>
              <w:tab/>
            </w:r>
            <w:r>
              <w:tab/>
              <w:t>text-decoration: underline;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5"/>
              </w:numPr>
            </w:pPr>
            <w:r>
              <w:tab/>
              <w:t>&lt;/style&gt;</w:t>
            </w:r>
          </w:p>
        </w:tc>
      </w:tr>
    </w:tbl>
    <w:p w:rsidR="000E1E9A" w:rsidRDefault="000E1E9A">
      <w:r>
        <w:rPr>
          <w:rFonts w:hint="eastAsia"/>
        </w:rPr>
        <w:t>每个标签，就去选取自己想要的类：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6"/>
              </w:numPr>
            </w:pPr>
            <w:r>
              <w:t xml:space="preserve">    &lt;p </w:t>
            </w:r>
            <w:r>
              <w:rPr>
                <w:b/>
                <w:bCs/>
                <w:color w:val="FF0000"/>
              </w:rPr>
              <w:t>class="lv da"</w:t>
            </w:r>
            <w:r>
              <w:t>&gt;</w:t>
            </w:r>
            <w:r>
              <w:rPr>
                <w:rFonts w:hint="eastAsia"/>
              </w:rPr>
              <w:t>段落</w:t>
            </w:r>
            <w:r>
              <w:t>1&lt;/p&gt;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6"/>
              </w:numPr>
            </w:pPr>
            <w:r>
              <w:tab/>
              <w:t xml:space="preserve">&lt;p </w:t>
            </w:r>
            <w:r>
              <w:rPr>
                <w:b/>
                <w:bCs/>
                <w:color w:val="FF0000"/>
              </w:rPr>
              <w:t>class="lv xian"</w:t>
            </w:r>
            <w:r>
              <w:t>&gt;</w:t>
            </w:r>
            <w:r>
              <w:rPr>
                <w:rFonts w:hint="eastAsia"/>
              </w:rPr>
              <w:t>段落</w:t>
            </w:r>
            <w:r>
              <w:t>2&lt;/p&gt;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6"/>
              </w:numPr>
            </w:pPr>
            <w:r>
              <w:tab/>
              <w:t xml:space="preserve">&lt;p </w:t>
            </w:r>
            <w:r>
              <w:rPr>
                <w:b/>
                <w:bCs/>
                <w:color w:val="FF0000"/>
              </w:rPr>
              <w:t>class="da xian"</w:t>
            </w:r>
            <w:r>
              <w:t>&gt;</w:t>
            </w:r>
            <w:r>
              <w:rPr>
                <w:rFonts w:hint="eastAsia"/>
              </w:rPr>
              <w:t>段落</w:t>
            </w:r>
            <w:r>
              <w:t>3&lt;/p&gt;</w:t>
            </w:r>
          </w:p>
        </w:tc>
      </w:tr>
    </w:tbl>
    <w:p w:rsidR="000E1E9A" w:rsidRDefault="000E1E9A"/>
    <w:p w:rsidR="000E1E9A" w:rsidRDefault="000E1E9A">
      <w:pPr>
        <w:shd w:val="clear" w:color="auto" w:fill="CCFFFF"/>
      </w:pPr>
      <w:r>
        <w:rPr>
          <w:rFonts w:hint="eastAsia"/>
        </w:rPr>
        <w:t>也就是说：</w:t>
      </w:r>
    </w:p>
    <w:p w:rsidR="000E1E9A" w:rsidRDefault="000E1E9A">
      <w:pPr>
        <w:shd w:val="clear" w:color="auto" w:fill="CCFFFF"/>
      </w:pP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不要去试图用一个类名，把某个标签的所有样式写完。这个标签要多携带几个类，共同造成这个标签的样式。</w:t>
      </w:r>
    </w:p>
    <w:p w:rsidR="000E1E9A" w:rsidRDefault="000E1E9A">
      <w:pPr>
        <w:shd w:val="clear" w:color="auto" w:fill="CCFFFF"/>
      </w:pP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每一个类要尽可能小，有“公共”的概念，能够让更多的标签使用。</w:t>
      </w:r>
    </w:p>
    <w:p w:rsidR="000E1E9A" w:rsidRDefault="000E1E9A"/>
    <w:p w:rsidR="000E1E9A" w:rsidRDefault="000E1E9A">
      <w:pPr>
        <w:shd w:val="clear" w:color="auto" w:fill="FFFF99"/>
      </w:pPr>
      <w:r>
        <w:rPr>
          <w:rFonts w:hint="eastAsia"/>
        </w:rPr>
        <w:t>到底用</w:t>
      </w:r>
      <w:r>
        <w:t>id</w:t>
      </w:r>
      <w:r>
        <w:rPr>
          <w:rFonts w:hint="eastAsia"/>
        </w:rPr>
        <w:t>还是用</w:t>
      </w:r>
      <w:r>
        <w:t>class</w:t>
      </w:r>
      <w:r>
        <w:rPr>
          <w:rFonts w:hint="eastAsia"/>
        </w:rPr>
        <w:t>？</w:t>
      </w:r>
    </w:p>
    <w:p w:rsidR="000E1E9A" w:rsidRDefault="000E1E9A">
      <w:pPr>
        <w:shd w:val="clear" w:color="auto" w:fill="FFFF99"/>
      </w:pPr>
      <w:r>
        <w:rPr>
          <w:rFonts w:hint="eastAsia"/>
        </w:rPr>
        <w:t>答案：尽可能的用</w:t>
      </w:r>
      <w:r>
        <w:t>class</w:t>
      </w:r>
      <w:r>
        <w:rPr>
          <w:rFonts w:hint="eastAsia"/>
        </w:rPr>
        <w:t>，除非极特殊的情况可以用</w:t>
      </w:r>
      <w:r>
        <w:t>id</w:t>
      </w:r>
      <w:r>
        <w:rPr>
          <w:rFonts w:hint="eastAsia"/>
        </w:rPr>
        <w:t>。</w:t>
      </w:r>
    </w:p>
    <w:p w:rsidR="000E1E9A" w:rsidRDefault="000E1E9A">
      <w:pPr>
        <w:shd w:val="clear" w:color="auto" w:fill="FFFF99"/>
      </w:pPr>
      <w:r>
        <w:rPr>
          <w:rFonts w:hint="eastAsia"/>
        </w:rPr>
        <w:t>原因：</w:t>
      </w:r>
      <w:r>
        <w:t>id</w:t>
      </w:r>
      <w:r>
        <w:rPr>
          <w:rFonts w:hint="eastAsia"/>
        </w:rPr>
        <w:t>是</w:t>
      </w:r>
      <w:r>
        <w:t>js</w:t>
      </w:r>
      <w:r>
        <w:rPr>
          <w:rFonts w:hint="eastAsia"/>
        </w:rPr>
        <w:t>用的。也就是说，</w:t>
      </w:r>
      <w:r>
        <w:t>js</w:t>
      </w:r>
      <w:r>
        <w:rPr>
          <w:rFonts w:hint="eastAsia"/>
        </w:rPr>
        <w:t>要通过</w:t>
      </w:r>
      <w:r>
        <w:t>id</w:t>
      </w:r>
      <w:r>
        <w:rPr>
          <w:rFonts w:hint="eastAsia"/>
        </w:rPr>
        <w:t>属性得到标签，所以我们</w:t>
      </w:r>
      <w:r>
        <w:t>css</w:t>
      </w:r>
      <w:r>
        <w:rPr>
          <w:rFonts w:hint="eastAsia"/>
        </w:rPr>
        <w:t>层面尽量不用</w:t>
      </w:r>
      <w:r>
        <w:t>id</w:t>
      </w:r>
      <w:r>
        <w:rPr>
          <w:rFonts w:hint="eastAsia"/>
        </w:rPr>
        <w:t>，要不然</w:t>
      </w:r>
      <w:r>
        <w:t>js</w:t>
      </w:r>
      <w:r>
        <w:rPr>
          <w:rFonts w:hint="eastAsia"/>
        </w:rPr>
        <w:t>就很别扭。另一层面，我们会认为一个有</w:t>
      </w:r>
      <w:r>
        <w:t>id</w:t>
      </w:r>
      <w:r>
        <w:rPr>
          <w:rFonts w:hint="eastAsia"/>
        </w:rPr>
        <w:t>的元素，有动态效果。</w:t>
      </w:r>
    </w:p>
    <w:p w:rsidR="000E1E9A" w:rsidRDefault="000E1E9A">
      <w:pPr>
        <w:jc w:val="center"/>
      </w:pPr>
    </w:p>
    <w:p w:rsidR="000E1E9A" w:rsidRDefault="000E1E9A" w:rsidP="00FB79D0">
      <w:r>
        <w:rPr>
          <w:rFonts w:hint="eastAsia"/>
        </w:rPr>
        <w:t>就是一个标签，可以同时被多种选择器选择，标签选择器、</w:t>
      </w:r>
      <w:r>
        <w:t>id</w:t>
      </w:r>
      <w:r>
        <w:rPr>
          <w:rFonts w:hint="eastAsia"/>
        </w:rPr>
        <w:t>选择器、类选择器。这些选择器都可以选择上同一个标签，从而影响样式，这就是</w:t>
      </w:r>
      <w:r>
        <w:t>css</w:t>
      </w:r>
      <w:r>
        <w:rPr>
          <w:rFonts w:hint="eastAsia"/>
        </w:rPr>
        <w:t>的</w:t>
      </w:r>
      <w:r>
        <w:t>cascading</w:t>
      </w:r>
      <w:r>
        <w:rPr>
          <w:rFonts w:hint="eastAsia"/>
        </w:rPr>
        <w:t>“层叠式”的第一层含义。</w:t>
      </w:r>
    </w:p>
    <w:p w:rsidR="000E1E9A" w:rsidRDefault="000E1E9A" w:rsidP="005C1EDD">
      <w:pPr>
        <w:pStyle w:val="Heading1"/>
        <w:numPr>
          <w:ilvl w:val="0"/>
          <w:numId w:val="42"/>
        </w:numPr>
        <w:spacing w:before="156" w:after="156"/>
      </w:pPr>
      <w:bookmarkStart w:id="9" w:name="_Toc31803"/>
      <w:r>
        <w:t>css</w:t>
      </w:r>
      <w:r>
        <w:rPr>
          <w:rFonts w:hint="eastAsia"/>
        </w:rPr>
        <w:t>高级选择器</w:t>
      </w:r>
      <w:bookmarkEnd w:id="9"/>
    </w:p>
    <w:p w:rsidR="000E1E9A" w:rsidRDefault="000E1E9A" w:rsidP="00CD4089">
      <w:pPr>
        <w:pStyle w:val="Heading2"/>
        <w:numPr>
          <w:ilvl w:val="0"/>
          <w:numId w:val="45"/>
        </w:numPr>
      </w:pPr>
      <w:bookmarkStart w:id="10" w:name="_Toc31732"/>
      <w:r>
        <w:rPr>
          <w:rFonts w:hint="eastAsia"/>
        </w:rPr>
        <w:t>后代选择器</w:t>
      </w:r>
      <w:bookmarkEnd w:id="10"/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7"/>
              </w:numPr>
            </w:pPr>
            <w:r>
              <w:tab/>
              <w:t>&lt;style type="text/css"&gt;</w:t>
            </w:r>
          </w:p>
          <w:p w:rsidR="000E1E9A" w:rsidRDefault="000E1E9A" w:rsidP="005278AE">
            <w:pPr>
              <w:pStyle w:val="a"/>
              <w:numPr>
                <w:ilvl w:val="0"/>
                <w:numId w:val="7"/>
              </w:numPr>
            </w:pPr>
            <w:r>
              <w:tab/>
            </w:r>
            <w:r>
              <w:tab/>
            </w:r>
            <w:r>
              <w:rPr>
                <w:b/>
                <w:bCs/>
                <w:color w:val="FF0000"/>
              </w:rPr>
              <w:t>.div1 p</w:t>
            </w:r>
            <w:r>
              <w:t>{</w:t>
            </w:r>
          </w:p>
          <w:p w:rsidR="000E1E9A" w:rsidRDefault="000E1E9A" w:rsidP="005278AE">
            <w:pPr>
              <w:pStyle w:val="a"/>
              <w:numPr>
                <w:ilvl w:val="0"/>
                <w:numId w:val="7"/>
              </w:numPr>
            </w:pPr>
            <w:r>
              <w:tab/>
            </w:r>
            <w:r>
              <w:tab/>
            </w: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7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7"/>
              </w:numPr>
            </w:pPr>
            <w:r>
              <w:tab/>
              <w:t>&lt;/style&gt;</w:t>
            </w:r>
          </w:p>
        </w:tc>
      </w:tr>
    </w:tbl>
    <w:p w:rsidR="000E1E9A" w:rsidRDefault="000E1E9A"/>
    <w:p w:rsidR="000E1E9A" w:rsidRDefault="000E1E9A">
      <w:r>
        <w:rPr>
          <w:rFonts w:hint="eastAsia"/>
        </w:rPr>
        <w:t>空格就表示后代，</w:t>
      </w:r>
      <w:r>
        <w:t xml:space="preserve">.div1 p </w:t>
      </w:r>
      <w:r>
        <w:rPr>
          <w:rFonts w:hint="eastAsia"/>
        </w:rPr>
        <w:t>就是</w:t>
      </w:r>
      <w:r>
        <w:t>.div1</w:t>
      </w:r>
      <w:r>
        <w:rPr>
          <w:rFonts w:hint="eastAsia"/>
        </w:rPr>
        <w:t>的后代所有的</w:t>
      </w:r>
      <w:r>
        <w:t>p</w:t>
      </w:r>
      <w:r>
        <w:rPr>
          <w:rFonts w:hint="eastAsia"/>
        </w:rPr>
        <w:t>。</w:t>
      </w:r>
    </w:p>
    <w:p w:rsidR="000E1E9A" w:rsidRDefault="000E1E9A">
      <w:r>
        <w:rPr>
          <w:rFonts w:hint="eastAsia"/>
        </w:rPr>
        <w:t>强调一下，选择的是后代，不一定是儿子。</w:t>
      </w:r>
    </w:p>
    <w:p w:rsidR="000E1E9A" w:rsidRDefault="000E1E9A"/>
    <w:p w:rsidR="000E1E9A" w:rsidRDefault="000E1E9A">
      <w:r>
        <w:rPr>
          <w:rFonts w:hint="eastAsia"/>
        </w:rPr>
        <w:t>比如：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8"/>
              </w:numPr>
            </w:pPr>
            <w:r>
              <w:tab/>
              <w:t>&lt;div class="div1"&gt;</w:t>
            </w:r>
          </w:p>
          <w:p w:rsidR="000E1E9A" w:rsidRDefault="000E1E9A" w:rsidP="005278AE">
            <w:pPr>
              <w:pStyle w:val="a"/>
              <w:numPr>
                <w:ilvl w:val="0"/>
                <w:numId w:val="8"/>
              </w:numPr>
            </w:pPr>
            <w:r>
              <w:tab/>
            </w:r>
            <w:r>
              <w:tab/>
              <w:t>&lt;ul&gt;</w:t>
            </w:r>
          </w:p>
          <w:p w:rsidR="000E1E9A" w:rsidRDefault="000E1E9A" w:rsidP="005278AE">
            <w:pPr>
              <w:pStyle w:val="a"/>
              <w:numPr>
                <w:ilvl w:val="0"/>
                <w:numId w:val="8"/>
              </w:numPr>
            </w:pPr>
            <w:r>
              <w:tab/>
            </w:r>
            <w:r>
              <w:tab/>
            </w:r>
            <w:r>
              <w:tab/>
              <w:t>&lt;li&gt;</w:t>
            </w:r>
          </w:p>
          <w:p w:rsidR="000E1E9A" w:rsidRDefault="000E1E9A" w:rsidP="005278AE">
            <w:pPr>
              <w:pStyle w:val="a"/>
              <w:numPr>
                <w:ilvl w:val="0"/>
                <w:numId w:val="8"/>
              </w:numPr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</w:rPr>
              <w:t>&lt;p&gt;</w:t>
            </w:r>
            <w:r>
              <w:rPr>
                <w:rFonts w:hint="eastAsia"/>
                <w:color w:val="FF0000"/>
              </w:rPr>
              <w:t>段落</w:t>
            </w:r>
            <w:r>
              <w:rPr>
                <w:color w:val="FF0000"/>
              </w:rP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8"/>
              </w:numPr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  <w:t>&lt;p&gt;</w:t>
            </w:r>
            <w:r>
              <w:rPr>
                <w:rFonts w:hint="eastAsia"/>
                <w:color w:val="FF0000"/>
              </w:rPr>
              <w:t>段落</w:t>
            </w:r>
            <w:r>
              <w:rPr>
                <w:color w:val="FF0000"/>
              </w:rP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8"/>
              </w:numPr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  <w:t>&lt;p&gt;</w:t>
            </w:r>
            <w:r>
              <w:rPr>
                <w:rFonts w:hint="eastAsia"/>
                <w:color w:val="FF0000"/>
              </w:rPr>
              <w:t>段落</w:t>
            </w:r>
            <w:r>
              <w:rPr>
                <w:color w:val="FF0000"/>
              </w:rP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8"/>
              </w:numPr>
            </w:pPr>
            <w:r>
              <w:tab/>
            </w:r>
            <w:r>
              <w:tab/>
            </w:r>
            <w:r>
              <w:tab/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8"/>
              </w:numPr>
            </w:pPr>
            <w:r>
              <w:tab/>
            </w:r>
            <w:r>
              <w:tab/>
              <w:t>&lt;/ul&gt;</w:t>
            </w:r>
          </w:p>
          <w:p w:rsidR="000E1E9A" w:rsidRDefault="000E1E9A" w:rsidP="005278AE">
            <w:pPr>
              <w:pStyle w:val="a"/>
              <w:numPr>
                <w:ilvl w:val="0"/>
                <w:numId w:val="8"/>
              </w:numPr>
            </w:pPr>
            <w:r>
              <w:tab/>
              <w:t>&lt;/div&gt;</w:t>
            </w:r>
          </w:p>
        </w:tc>
      </w:tr>
    </w:tbl>
    <w:p w:rsidR="000E1E9A" w:rsidRDefault="000E1E9A">
      <w:r>
        <w:rPr>
          <w:rFonts w:hint="eastAsia"/>
        </w:rPr>
        <w:t>能够被下面的选择器选择上：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9"/>
              </w:numPr>
            </w:pPr>
            <w:r>
              <w:tab/>
            </w:r>
            <w:r>
              <w:tab/>
              <w:t>.div1 p{</w:t>
            </w:r>
          </w:p>
          <w:p w:rsidR="000E1E9A" w:rsidRDefault="000E1E9A" w:rsidP="005278AE">
            <w:pPr>
              <w:pStyle w:val="a"/>
              <w:numPr>
                <w:ilvl w:val="0"/>
                <w:numId w:val="9"/>
              </w:numPr>
            </w:pPr>
            <w:r>
              <w:tab/>
            </w:r>
            <w:r>
              <w:tab/>
            </w: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9"/>
              </w:numPr>
            </w:pPr>
            <w:r>
              <w:tab/>
            </w:r>
            <w:r>
              <w:tab/>
              <w:t>}</w:t>
            </w:r>
          </w:p>
        </w:tc>
      </w:tr>
    </w:tbl>
    <w:p w:rsidR="000E1E9A" w:rsidRDefault="000E1E9A">
      <w:r>
        <w:rPr>
          <w:rFonts w:hint="eastAsia"/>
        </w:rPr>
        <w:t>所以，看见这个选择器要知道是后代，而不是儿子。选择的是所有</w:t>
      </w:r>
      <w:r>
        <w:t>.div1</w:t>
      </w:r>
      <w:r>
        <w:rPr>
          <w:rFonts w:hint="eastAsia"/>
        </w:rPr>
        <w:t>“中的”</w:t>
      </w:r>
      <w:r>
        <w:t>p</w:t>
      </w:r>
      <w:r>
        <w:rPr>
          <w:rFonts w:hint="eastAsia"/>
        </w:rPr>
        <w:t>，就是后代</w:t>
      </w:r>
      <w:r>
        <w:t>p</w:t>
      </w:r>
      <w:r>
        <w:rPr>
          <w:rFonts w:hint="eastAsia"/>
        </w:rPr>
        <w:t>。</w:t>
      </w:r>
    </w:p>
    <w:p w:rsidR="000E1E9A" w:rsidRDefault="000E1E9A"/>
    <w:p w:rsidR="000E1E9A" w:rsidRDefault="000E1E9A">
      <w:r>
        <w:rPr>
          <w:rFonts w:hint="eastAsia"/>
        </w:rPr>
        <w:t>空格可以多次出现。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0"/>
              </w:numPr>
            </w:pPr>
            <w:r>
              <w:tab/>
              <w:t xml:space="preserve"> </w:t>
            </w:r>
            <w:r>
              <w:tab/>
              <w:t>.div1 .li2 p{</w:t>
            </w:r>
          </w:p>
          <w:p w:rsidR="000E1E9A" w:rsidRDefault="000E1E9A" w:rsidP="005278AE">
            <w:pPr>
              <w:pStyle w:val="a"/>
              <w:numPr>
                <w:ilvl w:val="0"/>
                <w:numId w:val="10"/>
              </w:numPr>
            </w:pPr>
            <w:r>
              <w:tab/>
              <w:t xml:space="preserve"> </w:t>
            </w:r>
            <w:r>
              <w:tab/>
            </w: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10"/>
              </w:numPr>
            </w:pPr>
            <w:r>
              <w:tab/>
              <w:t xml:space="preserve"> </w:t>
            </w:r>
            <w:r>
              <w:tab/>
              <w:t>}</w:t>
            </w:r>
          </w:p>
        </w:tc>
      </w:tr>
    </w:tbl>
    <w:p w:rsidR="000E1E9A" w:rsidRDefault="000E1E9A">
      <w:r>
        <w:rPr>
          <w:rFonts w:hint="eastAsia"/>
        </w:rPr>
        <w:t>就是</w:t>
      </w:r>
      <w:r>
        <w:t>.div1</w:t>
      </w:r>
      <w:r>
        <w:rPr>
          <w:rFonts w:hint="eastAsia"/>
        </w:rPr>
        <w:t>里面的后代</w:t>
      </w:r>
      <w:r>
        <w:t>.li2</w:t>
      </w:r>
      <w:r>
        <w:rPr>
          <w:rFonts w:hint="eastAsia"/>
        </w:rPr>
        <w:t>里面的</w:t>
      </w:r>
      <w:r>
        <w:t>p</w:t>
      </w:r>
      <w:r>
        <w:rPr>
          <w:rFonts w:hint="eastAsia"/>
        </w:rPr>
        <w:t>。</w:t>
      </w:r>
      <w:r>
        <w:br/>
      </w:r>
    </w:p>
    <w:p w:rsidR="000E1E9A" w:rsidRDefault="000E1E9A">
      <w:r>
        <w:rPr>
          <w:rFonts w:hint="eastAsia"/>
        </w:rPr>
        <w:t>后代选择器，就是一种平衡：共性、特性的平衡。当要把某一个部分的所有的什么，进行样式改变，就要想到后代选择器。</w:t>
      </w:r>
    </w:p>
    <w:p w:rsidR="000E1E9A" w:rsidRDefault="000E1E9A"/>
    <w:p w:rsidR="000E1E9A" w:rsidRDefault="000E1E9A">
      <w:r>
        <w:rPr>
          <w:rFonts w:hint="eastAsia"/>
        </w:rPr>
        <w:t>后代选择器，描述的是祖先结构。</w:t>
      </w:r>
    </w:p>
    <w:p w:rsidR="000E1E9A" w:rsidRDefault="000E1E9A"/>
    <w:p w:rsidR="000E1E9A" w:rsidRDefault="000E1E9A"/>
    <w:p w:rsidR="000E1E9A" w:rsidRDefault="000E1E9A" w:rsidP="00CD4089">
      <w:pPr>
        <w:pStyle w:val="Heading2"/>
        <w:numPr>
          <w:ilvl w:val="0"/>
          <w:numId w:val="45"/>
        </w:numPr>
      </w:pPr>
      <w:bookmarkStart w:id="11" w:name="_Toc21502"/>
      <w:r>
        <w:rPr>
          <w:rFonts w:hint="eastAsia"/>
        </w:rPr>
        <w:t>交集选择器</w:t>
      </w:r>
      <w:bookmarkEnd w:id="11"/>
    </w:p>
    <w:p w:rsidR="000E1E9A" w:rsidRDefault="000E1E9A">
      <w:r w:rsidRPr="00135FD8">
        <w:rPr>
          <w:noProof/>
        </w:rPr>
        <w:pict>
          <v:shape id="图片 15" o:spid="_x0000_i1027" type="#_x0000_t75" style="width:157.5pt;height:98.25pt;visibility:visible">
            <v:imagedata r:id="rId9" o:title=""/>
          </v:shape>
        </w:pic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1"/>
              </w:numPr>
            </w:pPr>
            <w:r>
              <w:t>h3.special{</w:t>
            </w:r>
          </w:p>
          <w:p w:rsidR="000E1E9A" w:rsidRDefault="000E1E9A" w:rsidP="005278AE">
            <w:pPr>
              <w:pStyle w:val="a"/>
              <w:numPr>
                <w:ilvl w:val="0"/>
                <w:numId w:val="11"/>
              </w:numPr>
            </w:pP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11"/>
              </w:numPr>
            </w:pPr>
            <w:r>
              <w:t>}</w:t>
            </w:r>
          </w:p>
        </w:tc>
      </w:tr>
    </w:tbl>
    <w:p w:rsidR="000E1E9A" w:rsidRDefault="000E1E9A">
      <w:r>
        <w:rPr>
          <w:rFonts w:hint="eastAsia"/>
        </w:rPr>
        <w:t>选择的元素是同时满足两个条件：必须是</w:t>
      </w:r>
      <w:r>
        <w:t>h3</w:t>
      </w:r>
      <w:r>
        <w:rPr>
          <w:rFonts w:hint="eastAsia"/>
        </w:rPr>
        <w:t>标签，然后必须是</w:t>
      </w:r>
      <w:r>
        <w:t>special</w:t>
      </w:r>
      <w:r>
        <w:rPr>
          <w:rFonts w:hint="eastAsia"/>
        </w:rPr>
        <w:t>标签。</w:t>
      </w:r>
    </w:p>
    <w:p w:rsidR="000E1E9A" w:rsidRDefault="000E1E9A">
      <w:r>
        <w:rPr>
          <w:rFonts w:hint="eastAsia"/>
        </w:rPr>
        <w:t>交集选择器没有空格。</w:t>
      </w:r>
    </w:p>
    <w:p w:rsidR="000E1E9A" w:rsidRDefault="000E1E9A">
      <w:r>
        <w:rPr>
          <w:rFonts w:hint="eastAsia"/>
        </w:rPr>
        <w:t>所以有没有空格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2"/>
              </w:numPr>
            </w:pPr>
            <w:r>
              <w:t>div.red</w:t>
            </w:r>
          </w:p>
        </w:tc>
      </w:tr>
    </w:tbl>
    <w:p w:rsidR="000E1E9A" w:rsidRDefault="000E1E9A">
      <w:r>
        <w:rPr>
          <w:rFonts w:hint="eastAsia"/>
        </w:rPr>
        <w:t>和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3"/>
              </w:numPr>
            </w:pPr>
            <w:r>
              <w:t>div .red</w:t>
            </w:r>
          </w:p>
        </w:tc>
      </w:tr>
    </w:tbl>
    <w:p w:rsidR="000E1E9A" w:rsidRDefault="000E1E9A">
      <w:r>
        <w:rPr>
          <w:rFonts w:hint="eastAsia"/>
        </w:rPr>
        <w:t>不是一个意思。</w:t>
      </w:r>
    </w:p>
    <w:p w:rsidR="000E1E9A" w:rsidRDefault="000E1E9A"/>
    <w:p w:rsidR="000E1E9A" w:rsidRDefault="000E1E9A">
      <w:r>
        <w:rPr>
          <w:rFonts w:hint="eastAsia"/>
        </w:rPr>
        <w:t>交集选择器可以连续交（一般不要这么写）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4"/>
              </w:numPr>
            </w:pPr>
            <w:r>
              <w:t>h3.special.zhongyao{</w:t>
            </w:r>
          </w:p>
          <w:p w:rsidR="000E1E9A" w:rsidRDefault="000E1E9A" w:rsidP="005278AE">
            <w:pPr>
              <w:pStyle w:val="a"/>
              <w:numPr>
                <w:ilvl w:val="0"/>
                <w:numId w:val="14"/>
              </w:numPr>
            </w:pP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14"/>
              </w:numPr>
            </w:pPr>
            <w:r>
              <w:t>}</w:t>
            </w:r>
          </w:p>
        </w:tc>
      </w:tr>
    </w:tbl>
    <w:p w:rsidR="000E1E9A" w:rsidRDefault="000E1E9A">
      <w:pPr>
        <w:rPr>
          <w:b/>
          <w:bCs/>
          <w:color w:val="FF0000"/>
        </w:rPr>
      </w:pPr>
    </w:p>
    <w:p w:rsidR="000E1E9A" w:rsidRDefault="000E1E9A">
      <w:r>
        <w:rPr>
          <w:rFonts w:hint="eastAsia"/>
        </w:rPr>
        <w:t>交集选择器，我们一般都是以标签名开头，比如</w:t>
      </w:r>
      <w:r>
        <w:t xml:space="preserve">div.haha  </w:t>
      </w:r>
      <w:r>
        <w:rPr>
          <w:rFonts w:hint="eastAsia"/>
        </w:rPr>
        <w:t>比如</w:t>
      </w:r>
      <w:r>
        <w:t>p.special</w:t>
      </w:r>
      <w:r>
        <w:rPr>
          <w:rFonts w:hint="eastAsia"/>
        </w:rPr>
        <w:t>。</w:t>
      </w:r>
    </w:p>
    <w:p w:rsidR="000E1E9A" w:rsidRDefault="000E1E9A"/>
    <w:p w:rsidR="000E1E9A" w:rsidRDefault="000E1E9A" w:rsidP="00CD4089">
      <w:pPr>
        <w:pStyle w:val="Heading2"/>
        <w:numPr>
          <w:ilvl w:val="0"/>
          <w:numId w:val="45"/>
        </w:numPr>
      </w:pPr>
      <w:bookmarkStart w:id="12" w:name="_Toc17774"/>
      <w:r>
        <w:rPr>
          <w:rFonts w:hint="eastAsia"/>
        </w:rPr>
        <w:t>并集选择器（分组选择器）</w:t>
      </w:r>
      <w:bookmarkEnd w:id="12"/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5"/>
              </w:numPr>
            </w:pPr>
            <w:r>
              <w:t>h3,li{</w:t>
            </w:r>
          </w:p>
          <w:p w:rsidR="000E1E9A" w:rsidRDefault="000E1E9A" w:rsidP="005278AE">
            <w:pPr>
              <w:pStyle w:val="a"/>
              <w:numPr>
                <w:ilvl w:val="0"/>
                <w:numId w:val="15"/>
              </w:numPr>
            </w:pP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15"/>
              </w:numPr>
            </w:pPr>
            <w:r>
              <w:t>}</w:t>
            </w:r>
          </w:p>
        </w:tc>
      </w:tr>
    </w:tbl>
    <w:p w:rsidR="000E1E9A" w:rsidRDefault="000E1E9A">
      <w:pPr>
        <w:ind w:firstLine="420"/>
      </w:pPr>
      <w:r>
        <w:rPr>
          <w:rFonts w:hint="eastAsia"/>
        </w:rPr>
        <w:t>用逗号就表示并集。</w:t>
      </w:r>
    </w:p>
    <w:p w:rsidR="000E1E9A" w:rsidRDefault="000E1E9A"/>
    <w:p w:rsidR="000E1E9A" w:rsidRDefault="000E1E9A" w:rsidP="00CD4089">
      <w:pPr>
        <w:pStyle w:val="Heading2"/>
        <w:numPr>
          <w:ilvl w:val="0"/>
          <w:numId w:val="45"/>
        </w:numPr>
      </w:pPr>
      <w:bookmarkStart w:id="13" w:name="_Toc18148"/>
      <w:r>
        <w:rPr>
          <w:rFonts w:hint="eastAsia"/>
        </w:rPr>
        <w:t>通配符</w:t>
      </w:r>
      <w:r>
        <w:t>*</w:t>
      </w:r>
      <w:bookmarkEnd w:id="13"/>
    </w:p>
    <w:p w:rsidR="000E1E9A" w:rsidRDefault="000E1E9A">
      <w:r>
        <w:t>*</w:t>
      </w:r>
      <w:r>
        <w:rPr>
          <w:rFonts w:hint="eastAsia"/>
        </w:rPr>
        <w:t>就表示所有元素。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6"/>
              </w:numPr>
            </w:pPr>
            <w:r>
              <w:t>*{</w:t>
            </w:r>
          </w:p>
          <w:p w:rsidR="000E1E9A" w:rsidRDefault="000E1E9A" w:rsidP="005278AE">
            <w:pPr>
              <w:pStyle w:val="a"/>
              <w:numPr>
                <w:ilvl w:val="0"/>
                <w:numId w:val="16"/>
              </w:numPr>
            </w:pP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16"/>
              </w:numPr>
            </w:pPr>
            <w:r>
              <w:t>}</w:t>
            </w:r>
          </w:p>
        </w:tc>
      </w:tr>
    </w:tbl>
    <w:p w:rsidR="000E1E9A" w:rsidRDefault="000E1E9A">
      <w:r>
        <w:rPr>
          <w:rFonts w:hint="eastAsia"/>
        </w:rPr>
        <w:t>效率不高，如果页面上的标签越多，效率越低，所以页面上不能出现这个选择器。</w:t>
      </w:r>
    </w:p>
    <w:p w:rsidR="000E1E9A" w:rsidRDefault="000E1E9A" w:rsidP="005C1EDD">
      <w:pPr>
        <w:pStyle w:val="Heading1"/>
        <w:numPr>
          <w:ilvl w:val="0"/>
          <w:numId w:val="42"/>
        </w:numPr>
        <w:spacing w:before="156" w:after="156"/>
      </w:pPr>
      <w:r>
        <w:rPr>
          <w:rFonts w:eastAsia="宋体"/>
        </w:rPr>
        <w:br w:type="page"/>
      </w:r>
      <w:bookmarkStart w:id="14" w:name="_Toc14814"/>
      <w:r>
        <w:rPr>
          <w:rFonts w:hint="eastAsia"/>
        </w:rPr>
        <w:t>一些</w:t>
      </w:r>
      <w:r>
        <w:t>CSS3</w:t>
      </w:r>
      <w:r>
        <w:rPr>
          <w:rFonts w:hint="eastAsia"/>
        </w:rPr>
        <w:t>选择器</w:t>
      </w:r>
      <w:bookmarkEnd w:id="14"/>
    </w:p>
    <w:p w:rsidR="000E1E9A" w:rsidRDefault="000E1E9A" w:rsidP="00CD4089">
      <w:pPr>
        <w:pStyle w:val="Heading2"/>
        <w:numPr>
          <w:ilvl w:val="0"/>
          <w:numId w:val="46"/>
        </w:numPr>
      </w:pPr>
      <w:bookmarkStart w:id="15" w:name="_Toc20683"/>
      <w:r>
        <w:rPr>
          <w:rFonts w:hint="eastAsia"/>
        </w:rPr>
        <w:t>兼容问题介绍</w:t>
      </w:r>
      <w:bookmarkEnd w:id="15"/>
    </w:p>
    <w:p w:rsidR="000E1E9A" w:rsidRDefault="000E1E9A">
      <w:r>
        <w:rPr>
          <w:rFonts w:hint="eastAsia"/>
        </w:rPr>
        <w:t>我们现在给大家介绍一下浏览器：</w:t>
      </w:r>
    </w:p>
    <w:p w:rsidR="000E1E9A" w:rsidRDefault="000E1E9A">
      <w:pPr>
        <w:shd w:val="clear" w:color="auto" w:fill="FFFF99"/>
      </w:pPr>
      <w:r>
        <w:t>IE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微软的浏览器，随着操作系统安装的。所以每个</w:t>
      </w:r>
      <w:r>
        <w:t>windows</w:t>
      </w:r>
      <w:r>
        <w:rPr>
          <w:rFonts w:hint="eastAsia"/>
        </w:rPr>
        <w:t>都有</w:t>
      </w:r>
      <w:r>
        <w:t>IE</w:t>
      </w:r>
      <w:r>
        <w:rPr>
          <w:rFonts w:hint="eastAsia"/>
        </w:rPr>
        <w:t>浏览器。</w:t>
      </w:r>
    </w:p>
    <w:p w:rsidR="000E1E9A" w:rsidRDefault="000E1E9A">
      <w:pPr>
        <w:shd w:val="clear" w:color="auto" w:fill="FFFF99"/>
        <w:ind w:firstLine="420"/>
      </w:pPr>
      <w:r>
        <w:t xml:space="preserve">windows xp </w:t>
      </w:r>
      <w:r>
        <w:tab/>
      </w:r>
      <w:r>
        <w:rPr>
          <w:rFonts w:hint="eastAsia"/>
        </w:rPr>
        <w:t>操作系统安装的</w:t>
      </w:r>
      <w:r>
        <w:t>IE6</w:t>
      </w:r>
    </w:p>
    <w:p w:rsidR="000E1E9A" w:rsidRDefault="000E1E9A">
      <w:pPr>
        <w:shd w:val="clear" w:color="auto" w:fill="FFFF99"/>
        <w:ind w:firstLine="420"/>
      </w:pPr>
      <w:r>
        <w:t xml:space="preserve">windows vista </w:t>
      </w:r>
      <w:r>
        <w:rPr>
          <w:rFonts w:hint="eastAsia"/>
        </w:rPr>
        <w:t>操作系统安装的</w:t>
      </w:r>
      <w:r>
        <w:t>IE7</w:t>
      </w:r>
    </w:p>
    <w:p w:rsidR="000E1E9A" w:rsidRDefault="000E1E9A">
      <w:pPr>
        <w:shd w:val="clear" w:color="auto" w:fill="FFFF99"/>
        <w:ind w:firstLine="420"/>
      </w:pPr>
      <w:r>
        <w:t xml:space="preserve">windows 7 </w:t>
      </w:r>
      <w:r>
        <w:tab/>
      </w:r>
      <w:r>
        <w:rPr>
          <w:rFonts w:hint="eastAsia"/>
        </w:rPr>
        <w:t>操作系统安装的</w:t>
      </w:r>
      <w:r>
        <w:t>IE8</w:t>
      </w:r>
    </w:p>
    <w:p w:rsidR="000E1E9A" w:rsidRDefault="000E1E9A">
      <w:pPr>
        <w:shd w:val="clear" w:color="auto" w:fill="FFFF99"/>
        <w:ind w:firstLine="420"/>
      </w:pPr>
      <w:r>
        <w:t xml:space="preserve">windows 8 </w:t>
      </w:r>
      <w:r>
        <w:tab/>
      </w:r>
      <w:r>
        <w:rPr>
          <w:rFonts w:hint="eastAsia"/>
        </w:rPr>
        <w:t>操作系统安装的</w:t>
      </w:r>
      <w:r>
        <w:t>IE9</w:t>
      </w:r>
    </w:p>
    <w:p w:rsidR="000E1E9A" w:rsidRDefault="000E1E9A">
      <w:pPr>
        <w:shd w:val="clear" w:color="auto" w:fill="FFFF99"/>
        <w:ind w:firstLine="420"/>
      </w:pPr>
      <w:r>
        <w:t xml:space="preserve">windows10 </w:t>
      </w:r>
      <w:r>
        <w:tab/>
      </w:r>
      <w:r>
        <w:rPr>
          <w:rFonts w:hint="eastAsia"/>
        </w:rPr>
        <w:t>操作系统安装的</w:t>
      </w:r>
      <w:r>
        <w:t>edge</w:t>
      </w:r>
    </w:p>
    <w:p w:rsidR="000E1E9A" w:rsidRDefault="000E1E9A">
      <w:r>
        <w:rPr>
          <w:rFonts w:hint="eastAsia"/>
        </w:rPr>
        <w:t>浏览器兼容问题，要出，就基本上就是出在</w:t>
      </w:r>
      <w:r>
        <w:t>IE6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身上，这两个浏览器是非常低级的浏览器。</w:t>
      </w:r>
    </w:p>
    <w:p w:rsidR="000E1E9A" w:rsidRDefault="000E1E9A">
      <w:r>
        <w:rPr>
          <w:color w:val="0000FF"/>
          <w:u w:val="single"/>
        </w:rPr>
        <w:t>http://www1.pconline.com.cn/pcedu/specialtopic/css3-doraemon/</w:t>
      </w:r>
    </w:p>
    <w:tbl>
      <w:tblPr>
        <w:tblW w:w="8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4"/>
        <w:gridCol w:w="2084"/>
        <w:gridCol w:w="2084"/>
        <w:gridCol w:w="2085"/>
      </w:tblGrid>
      <w:tr w:rsidR="000E1E9A" w:rsidTr="003D3DAC">
        <w:tc>
          <w:tcPr>
            <w:tcW w:w="2084" w:type="dxa"/>
          </w:tcPr>
          <w:p w:rsidR="000E1E9A" w:rsidRDefault="000E1E9A">
            <w:r>
              <w:t>Chrome</w:t>
            </w:r>
            <w:r>
              <w:rPr>
                <w:rFonts w:hint="eastAsia"/>
              </w:rPr>
              <w:t>浏览器：</w:t>
            </w:r>
          </w:p>
          <w:p w:rsidR="000E1E9A" w:rsidRDefault="000E1E9A">
            <w:r w:rsidRPr="00135FD8">
              <w:rPr>
                <w:noProof/>
              </w:rPr>
              <w:pict>
                <v:shape id="图片 16" o:spid="_x0000_i1028" type="#_x0000_t75" style="width:92.25pt;height:130.5pt;visibility:visible">
                  <v:imagedata r:id="rId10" o:title=""/>
                </v:shape>
              </w:pict>
            </w:r>
          </w:p>
        </w:tc>
        <w:tc>
          <w:tcPr>
            <w:tcW w:w="2084" w:type="dxa"/>
          </w:tcPr>
          <w:p w:rsidR="000E1E9A" w:rsidRDefault="000E1E9A">
            <w:r>
              <w:t>Firefox</w:t>
            </w:r>
            <w:r>
              <w:rPr>
                <w:rFonts w:hint="eastAsia"/>
              </w:rPr>
              <w:t>浏览器：</w:t>
            </w:r>
          </w:p>
          <w:p w:rsidR="000E1E9A" w:rsidRDefault="000E1E9A">
            <w:r w:rsidRPr="00135FD8">
              <w:rPr>
                <w:noProof/>
              </w:rPr>
              <w:pict>
                <v:shape id="图片 17" o:spid="_x0000_i1029" type="#_x0000_t75" style="width:93pt;height:123.75pt;visibility:visible">
                  <v:imagedata r:id="rId11" o:title=""/>
                </v:shape>
              </w:pict>
            </w:r>
          </w:p>
        </w:tc>
        <w:tc>
          <w:tcPr>
            <w:tcW w:w="2084" w:type="dxa"/>
          </w:tcPr>
          <w:p w:rsidR="000E1E9A" w:rsidRDefault="000E1E9A">
            <w:r>
              <w:t>IE8</w:t>
            </w:r>
            <w:r>
              <w:rPr>
                <w:rFonts w:hint="eastAsia"/>
              </w:rPr>
              <w:t>：</w:t>
            </w:r>
          </w:p>
          <w:p w:rsidR="000E1E9A" w:rsidRDefault="000E1E9A">
            <w:r w:rsidRPr="00135FD8">
              <w:rPr>
                <w:noProof/>
              </w:rPr>
              <w:pict>
                <v:shape id="图片 18" o:spid="_x0000_i1030" type="#_x0000_t75" style="width:91.5pt;height:130.5pt;visibility:visible">
                  <v:imagedata r:id="rId12" o:title=""/>
                </v:shape>
              </w:pict>
            </w:r>
          </w:p>
        </w:tc>
        <w:tc>
          <w:tcPr>
            <w:tcW w:w="2085" w:type="dxa"/>
          </w:tcPr>
          <w:p w:rsidR="000E1E9A" w:rsidRDefault="000E1E9A">
            <w:r>
              <w:t>IE6</w:t>
            </w:r>
            <w:r>
              <w:rPr>
                <w:rFonts w:hint="eastAsia"/>
              </w:rPr>
              <w:t>：</w:t>
            </w:r>
          </w:p>
          <w:p w:rsidR="000E1E9A" w:rsidRDefault="000E1E9A">
            <w:r w:rsidRPr="00135FD8">
              <w:rPr>
                <w:noProof/>
              </w:rPr>
              <w:pict>
                <v:shape id="图片 19" o:spid="_x0000_i1031" type="#_x0000_t75" style="width:93pt;height:121.5pt;visibility:visible">
                  <v:imagedata r:id="rId13" o:title=""/>
                </v:shape>
              </w:pict>
            </w:r>
          </w:p>
        </w:tc>
      </w:tr>
    </w:tbl>
    <w:p w:rsidR="000E1E9A" w:rsidRDefault="000E1E9A">
      <w:r>
        <w:rPr>
          <w:rFonts w:hint="eastAsia"/>
        </w:rPr>
        <w:t>浏览器的市场占有率：</w:t>
      </w:r>
      <w:r>
        <w:t xml:space="preserve"> </w:t>
      </w:r>
      <w:hyperlink r:id="rId14" w:history="1">
        <w:r>
          <w:rPr>
            <w:rStyle w:val="Hyperlink"/>
          </w:rPr>
          <w:t>http://tongji.baidu.com/data/</w:t>
        </w:r>
      </w:hyperlink>
    </w:p>
    <w:p w:rsidR="000E1E9A" w:rsidRDefault="000E1E9A">
      <w:pPr>
        <w:shd w:val="clear" w:color="auto" w:fill="FFFF99"/>
      </w:pPr>
      <w:r>
        <w:rPr>
          <w:rFonts w:hint="eastAsia"/>
        </w:rPr>
        <w:t>今天：</w:t>
      </w:r>
      <w:r>
        <w:t xml:space="preserve"> </w:t>
      </w:r>
    </w:p>
    <w:p w:rsidR="000E1E9A" w:rsidRDefault="000E1E9A">
      <w:pPr>
        <w:shd w:val="clear" w:color="auto" w:fill="FFFF99"/>
      </w:pPr>
      <w:r>
        <w:t>IE9</w:t>
      </w:r>
      <w:r>
        <w:tab/>
        <w:t>5.94%</w:t>
      </w:r>
    </w:p>
    <w:p w:rsidR="000E1E9A" w:rsidRDefault="000E1E9A">
      <w:pPr>
        <w:shd w:val="clear" w:color="auto" w:fill="FFFF99"/>
      </w:pPr>
      <w:r>
        <w:t>IE8 21.19%</w:t>
      </w:r>
    </w:p>
    <w:p w:rsidR="000E1E9A" w:rsidRDefault="000E1E9A">
      <w:pPr>
        <w:shd w:val="clear" w:color="auto" w:fill="FFFF99"/>
      </w:pPr>
      <w:r>
        <w:t>IE7 4.79%</w:t>
      </w:r>
    </w:p>
    <w:p w:rsidR="000E1E9A" w:rsidRDefault="000E1E9A">
      <w:pPr>
        <w:shd w:val="clear" w:color="auto" w:fill="FFFF99"/>
      </w:pPr>
      <w:r>
        <w:t>IE6 4.11%</w:t>
      </w:r>
    </w:p>
    <w:p w:rsidR="000E1E9A" w:rsidRDefault="000E1E9A" w:rsidP="005278AE">
      <w:r>
        <w:t xml:space="preserve"> </w:t>
      </w:r>
      <w:r>
        <w:pict>
          <v:shape id="_x0000_i1032" type="#_x0000_t75" style="width:506.25pt;height:419.25pt">
            <v:imagedata r:id="rId15" o:title=""/>
          </v:shape>
        </w:pict>
      </w:r>
    </w:p>
    <w:p w:rsidR="000E1E9A" w:rsidRDefault="000E1E9A" w:rsidP="00CD4089">
      <w:pPr>
        <w:pStyle w:val="Heading2"/>
        <w:numPr>
          <w:ilvl w:val="0"/>
          <w:numId w:val="46"/>
        </w:numPr>
        <w:rPr>
          <w:rFonts w:eastAsia="宋体"/>
          <w:sz w:val="21"/>
        </w:rPr>
      </w:pPr>
      <w:bookmarkStart w:id="16" w:name="_Toc31399"/>
      <w:r>
        <w:rPr>
          <w:rFonts w:hint="eastAsia"/>
        </w:rPr>
        <w:t>儿子选择器</w:t>
      </w:r>
      <w:r>
        <w:rPr>
          <w:rFonts w:eastAsia="宋体"/>
          <w:sz w:val="21"/>
        </w:rPr>
        <w:t>&gt;</w:t>
      </w:r>
      <w:bookmarkEnd w:id="16"/>
    </w:p>
    <w:p w:rsidR="000E1E9A" w:rsidRDefault="000E1E9A">
      <w:pPr>
        <w:rPr>
          <w:b/>
          <w:bCs/>
          <w:color w:val="FF0000"/>
        </w:rPr>
      </w:pPr>
      <w:r>
        <w:rPr>
          <w:b/>
          <w:bCs/>
          <w:color w:val="FF0000"/>
        </w:rPr>
        <w:t>IE7</w:t>
      </w:r>
      <w:r>
        <w:rPr>
          <w:rFonts w:hint="eastAsia"/>
          <w:b/>
          <w:bCs/>
          <w:color w:val="FF0000"/>
        </w:rPr>
        <w:t>开始兼容，</w:t>
      </w:r>
      <w:r>
        <w:rPr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7"/>
              </w:numPr>
            </w:pPr>
            <w:r>
              <w:t>div&gt;p{</w:t>
            </w:r>
          </w:p>
          <w:p w:rsidR="000E1E9A" w:rsidRDefault="000E1E9A" w:rsidP="005278AE">
            <w:pPr>
              <w:pStyle w:val="a"/>
              <w:numPr>
                <w:ilvl w:val="0"/>
                <w:numId w:val="17"/>
              </w:numPr>
            </w:pP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17"/>
              </w:numPr>
            </w:pPr>
            <w:r>
              <w:t>}</w:t>
            </w:r>
          </w:p>
        </w:tc>
      </w:tr>
    </w:tbl>
    <w:p w:rsidR="000E1E9A" w:rsidRDefault="000E1E9A">
      <w:r>
        <w:t>div</w:t>
      </w:r>
      <w:r>
        <w:rPr>
          <w:rFonts w:hint="eastAsia"/>
        </w:rPr>
        <w:t>的儿子</w:t>
      </w:r>
      <w:r>
        <w:t>p</w:t>
      </w:r>
      <w:r>
        <w:rPr>
          <w:rFonts w:hint="eastAsia"/>
        </w:rPr>
        <w:t>。和</w:t>
      </w:r>
      <w:r>
        <w:t>div</w:t>
      </w:r>
      <w:r>
        <w:rPr>
          <w:rFonts w:hint="eastAsia"/>
        </w:rPr>
        <w:t>的后代</w:t>
      </w:r>
      <w:r>
        <w:t>p</w:t>
      </w:r>
      <w:r>
        <w:rPr>
          <w:rFonts w:hint="eastAsia"/>
        </w:rPr>
        <w:t>的截然不同。</w:t>
      </w:r>
    </w:p>
    <w:p w:rsidR="000E1E9A" w:rsidRDefault="000E1E9A">
      <w:r>
        <w:rPr>
          <w:rFonts w:hint="eastAsia"/>
        </w:rPr>
        <w:t>能够选择：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8"/>
              </w:numPr>
            </w:pPr>
            <w:r>
              <w:tab/>
              <w:t>&lt;div&gt;</w:t>
            </w:r>
          </w:p>
          <w:p w:rsidR="000E1E9A" w:rsidRDefault="000E1E9A" w:rsidP="005278AE">
            <w:pPr>
              <w:pStyle w:val="a"/>
              <w:numPr>
                <w:ilvl w:val="0"/>
                <w:numId w:val="18"/>
              </w:numPr>
            </w:pPr>
            <w:r>
              <w:tab/>
            </w:r>
            <w:r>
              <w:tab/>
              <w:t>&lt;p&gt;</w:t>
            </w:r>
            <w:r>
              <w:rPr>
                <w:rFonts w:hint="eastAsia"/>
              </w:rPr>
              <w:t>我是</w:t>
            </w:r>
            <w:r>
              <w:t>div</w:t>
            </w:r>
            <w:r>
              <w:rPr>
                <w:rFonts w:hint="eastAsia"/>
              </w:rPr>
              <w:t>的儿子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18"/>
              </w:numPr>
            </w:pPr>
            <w:r>
              <w:tab/>
              <w:t>&lt;/div&gt;</w:t>
            </w:r>
          </w:p>
        </w:tc>
      </w:tr>
    </w:tbl>
    <w:p w:rsidR="000E1E9A" w:rsidRDefault="000E1E9A">
      <w:r>
        <w:rPr>
          <w:rFonts w:hint="eastAsia"/>
        </w:rPr>
        <w:t>不能选择：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19"/>
              </w:numPr>
            </w:pPr>
            <w:r>
              <w:tab/>
              <w:t>&lt;div&gt;</w:t>
            </w:r>
          </w:p>
          <w:p w:rsidR="000E1E9A" w:rsidRDefault="000E1E9A" w:rsidP="005278AE">
            <w:pPr>
              <w:pStyle w:val="a"/>
              <w:numPr>
                <w:ilvl w:val="0"/>
                <w:numId w:val="19"/>
              </w:numPr>
            </w:pPr>
            <w:r>
              <w:tab/>
            </w:r>
            <w:r>
              <w:tab/>
              <w:t>&lt;ul&gt;</w:t>
            </w:r>
          </w:p>
          <w:p w:rsidR="000E1E9A" w:rsidRDefault="000E1E9A" w:rsidP="005278AE">
            <w:pPr>
              <w:pStyle w:val="a"/>
              <w:numPr>
                <w:ilvl w:val="0"/>
                <w:numId w:val="19"/>
              </w:numPr>
            </w:pPr>
            <w:r>
              <w:tab/>
            </w:r>
            <w:r>
              <w:tab/>
            </w:r>
            <w:r>
              <w:tab/>
              <w:t>&lt;li&gt;</w:t>
            </w:r>
          </w:p>
          <w:p w:rsidR="000E1E9A" w:rsidRDefault="000E1E9A" w:rsidP="005278AE">
            <w:pPr>
              <w:pStyle w:val="a"/>
              <w:numPr>
                <w:ilvl w:val="0"/>
                <w:numId w:val="19"/>
              </w:numPr>
            </w:pPr>
            <w:r>
              <w:tab/>
            </w:r>
            <w:r>
              <w:tab/>
            </w:r>
            <w:r>
              <w:tab/>
            </w:r>
            <w:r>
              <w:tab/>
              <w:t>&lt;p&gt;</w:t>
            </w:r>
            <w:r>
              <w:rPr>
                <w:rFonts w:hint="eastAsia"/>
              </w:rPr>
              <w:t>我是</w:t>
            </w:r>
            <w:r>
              <w:t>div</w:t>
            </w:r>
            <w:r>
              <w:rPr>
                <w:rFonts w:hint="eastAsia"/>
              </w:rPr>
              <w:t>的重孙子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19"/>
              </w:numPr>
            </w:pPr>
            <w:r>
              <w:tab/>
            </w:r>
            <w:r>
              <w:tab/>
            </w:r>
            <w:r>
              <w:tab/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19"/>
              </w:numPr>
            </w:pPr>
            <w:r>
              <w:tab/>
            </w:r>
            <w:r>
              <w:tab/>
              <w:t>&lt;/ul&gt;</w:t>
            </w:r>
          </w:p>
          <w:p w:rsidR="000E1E9A" w:rsidRDefault="000E1E9A" w:rsidP="005278AE">
            <w:pPr>
              <w:pStyle w:val="a"/>
              <w:numPr>
                <w:ilvl w:val="0"/>
                <w:numId w:val="19"/>
              </w:numPr>
            </w:pPr>
            <w:r>
              <w:tab/>
              <w:t>&lt;/div&gt;</w:t>
            </w:r>
          </w:p>
        </w:tc>
      </w:tr>
    </w:tbl>
    <w:p w:rsidR="000E1E9A" w:rsidRDefault="000E1E9A"/>
    <w:p w:rsidR="000E1E9A" w:rsidRDefault="000E1E9A" w:rsidP="00CD4089">
      <w:pPr>
        <w:pStyle w:val="Heading2"/>
        <w:numPr>
          <w:ilvl w:val="0"/>
          <w:numId w:val="46"/>
        </w:numPr>
      </w:pPr>
      <w:bookmarkStart w:id="17" w:name="_Toc13978"/>
      <w:r>
        <w:rPr>
          <w:rFonts w:hint="eastAsia"/>
        </w:rPr>
        <w:t>序选择器</w:t>
      </w:r>
      <w:bookmarkEnd w:id="17"/>
    </w:p>
    <w:p w:rsidR="000E1E9A" w:rsidRDefault="000E1E9A">
      <w:pPr>
        <w:rPr>
          <w:b/>
          <w:bCs/>
          <w:color w:val="FF0000"/>
        </w:rPr>
      </w:pPr>
      <w:r>
        <w:rPr>
          <w:b/>
          <w:bCs/>
          <w:color w:val="FF0000"/>
        </w:rPr>
        <w:t>IE8</w:t>
      </w:r>
      <w:r>
        <w:rPr>
          <w:rFonts w:hint="eastAsia"/>
          <w:b/>
          <w:bCs/>
          <w:color w:val="FF0000"/>
        </w:rPr>
        <w:t>开始兼容；</w:t>
      </w:r>
      <w:r>
        <w:rPr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、</w:t>
      </w:r>
      <w:r>
        <w:rPr>
          <w:b/>
          <w:bCs/>
          <w:color w:val="FF0000"/>
        </w:rPr>
        <w:t>7</w:t>
      </w:r>
      <w:r>
        <w:rPr>
          <w:rFonts w:hint="eastAsia"/>
          <w:b/>
          <w:bCs/>
          <w:color w:val="FF0000"/>
        </w:rPr>
        <w:t>都不兼容</w:t>
      </w:r>
    </w:p>
    <w:p w:rsidR="000E1E9A" w:rsidRDefault="000E1E9A"/>
    <w:p w:rsidR="000E1E9A" w:rsidRDefault="000E1E9A">
      <w:r>
        <w:rPr>
          <w:rFonts w:hint="eastAsia"/>
        </w:rPr>
        <w:t>选择第</w:t>
      </w:r>
      <w:r>
        <w:t>1</w:t>
      </w:r>
      <w:r>
        <w:rPr>
          <w:rFonts w:hint="eastAsia"/>
        </w:rPr>
        <w:t>个</w:t>
      </w:r>
      <w:r>
        <w:t>li</w:t>
      </w:r>
      <w:r>
        <w:rPr>
          <w:rFonts w:hint="eastAsia"/>
        </w:rPr>
        <w:t>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0"/>
              </w:numPr>
            </w:pPr>
            <w:r>
              <w:tab/>
              <w:t>&lt;style type="text/css"&gt;</w:t>
            </w:r>
          </w:p>
          <w:p w:rsidR="000E1E9A" w:rsidRDefault="000E1E9A" w:rsidP="005278AE">
            <w:pPr>
              <w:pStyle w:val="a"/>
              <w:numPr>
                <w:ilvl w:val="0"/>
                <w:numId w:val="20"/>
              </w:numPr>
            </w:pPr>
            <w:r>
              <w:tab/>
            </w:r>
            <w:r>
              <w:tab/>
              <w:t>ul li</w:t>
            </w:r>
            <w:r>
              <w:rPr>
                <w:b/>
                <w:bCs/>
                <w:color w:val="FF0000"/>
              </w:rPr>
              <w:t>:first-child</w:t>
            </w:r>
            <w:r>
              <w:t>{</w:t>
            </w:r>
          </w:p>
          <w:p w:rsidR="000E1E9A" w:rsidRDefault="000E1E9A" w:rsidP="005278AE">
            <w:pPr>
              <w:pStyle w:val="a"/>
              <w:numPr>
                <w:ilvl w:val="0"/>
                <w:numId w:val="20"/>
              </w:numPr>
            </w:pPr>
            <w:r>
              <w:tab/>
            </w:r>
            <w:r>
              <w:tab/>
            </w: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20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20"/>
              </w:numPr>
            </w:pPr>
            <w:r>
              <w:tab/>
              <w:t>&lt;/style&gt;</w:t>
            </w:r>
          </w:p>
        </w:tc>
      </w:tr>
    </w:tbl>
    <w:p w:rsidR="000E1E9A" w:rsidRDefault="000E1E9A"/>
    <w:p w:rsidR="000E1E9A" w:rsidRDefault="000E1E9A">
      <w:r>
        <w:rPr>
          <w:rFonts w:hint="eastAsia"/>
        </w:rPr>
        <w:t>选择最后一个</w:t>
      </w:r>
      <w:r>
        <w:t>1i</w:t>
      </w:r>
      <w:r>
        <w:rPr>
          <w:rFonts w:hint="eastAsia"/>
        </w:rPr>
        <w:t>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1"/>
              </w:numPr>
            </w:pPr>
            <w:r>
              <w:tab/>
            </w:r>
            <w:r>
              <w:tab/>
              <w:t>ul li</w:t>
            </w:r>
            <w:r>
              <w:rPr>
                <w:b/>
                <w:bCs/>
                <w:color w:val="FF0000"/>
              </w:rPr>
              <w:t>:last-child</w:t>
            </w:r>
            <w:r>
              <w:t>{</w:t>
            </w:r>
          </w:p>
          <w:p w:rsidR="000E1E9A" w:rsidRDefault="000E1E9A" w:rsidP="005278AE">
            <w:pPr>
              <w:pStyle w:val="a"/>
              <w:numPr>
                <w:ilvl w:val="0"/>
                <w:numId w:val="21"/>
              </w:numPr>
            </w:pPr>
            <w:r>
              <w:tab/>
            </w:r>
            <w:r>
              <w:tab/>
            </w:r>
            <w:r>
              <w:tab/>
              <w:t>color:blue;</w:t>
            </w:r>
          </w:p>
          <w:p w:rsidR="000E1E9A" w:rsidRDefault="000E1E9A" w:rsidP="005278AE">
            <w:pPr>
              <w:pStyle w:val="a"/>
              <w:numPr>
                <w:ilvl w:val="0"/>
                <w:numId w:val="21"/>
              </w:numPr>
            </w:pPr>
            <w:r>
              <w:tab/>
            </w:r>
            <w:r>
              <w:tab/>
              <w:t>}</w:t>
            </w:r>
          </w:p>
        </w:tc>
      </w:tr>
    </w:tbl>
    <w:p w:rsidR="000E1E9A" w:rsidRDefault="000E1E9A">
      <w:r>
        <w:rPr>
          <w:rFonts w:hint="eastAsia"/>
        </w:rPr>
        <w:t>由于浏览器的更新需要过程，所以现在如果公司还要求兼容</w:t>
      </w:r>
      <w:r>
        <w:t>IE6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，那么就要自己写类名：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  <w:t>&lt;ul&gt;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</w:t>
            </w:r>
            <w:r>
              <w:rPr>
                <w:b/>
                <w:bCs/>
                <w:color w:val="FF0000"/>
              </w:rPr>
              <w:t xml:space="preserve"> class="first"</w:t>
            </w:r>
            <w:r>
              <w:t>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</w:r>
            <w:r>
              <w:tab/>
              <w:t>&lt;li</w:t>
            </w:r>
            <w:r>
              <w:rPr>
                <w:b/>
                <w:bCs/>
                <w:color w:val="FF0000"/>
              </w:rPr>
              <w:t xml:space="preserve"> class="last"</w:t>
            </w:r>
            <w:r>
              <w:t>&gt;</w:t>
            </w:r>
            <w:r>
              <w:rPr>
                <w:rFonts w:hint="eastAsia"/>
              </w:rPr>
              <w:t>项目</w:t>
            </w:r>
            <w:r>
              <w:t>&lt;/li&gt;</w:t>
            </w:r>
          </w:p>
          <w:p w:rsidR="000E1E9A" w:rsidRDefault="000E1E9A" w:rsidP="005278AE">
            <w:pPr>
              <w:pStyle w:val="a"/>
              <w:numPr>
                <w:ilvl w:val="0"/>
                <w:numId w:val="22"/>
              </w:numPr>
            </w:pPr>
            <w:r>
              <w:tab/>
              <w:t>&lt;/ul&gt;</w:t>
            </w:r>
          </w:p>
        </w:tc>
      </w:tr>
    </w:tbl>
    <w:p w:rsidR="000E1E9A" w:rsidRDefault="000E1E9A">
      <w:r>
        <w:rPr>
          <w:rFonts w:hint="eastAsia"/>
        </w:rPr>
        <w:t>用类选择器来选择第一个或者最后一个：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3"/>
              </w:numPr>
            </w:pPr>
            <w:r>
              <w:tab/>
            </w:r>
            <w:r>
              <w:tab/>
              <w:t>ul li</w:t>
            </w:r>
            <w:r>
              <w:rPr>
                <w:b/>
                <w:bCs/>
                <w:color w:val="FF0000"/>
              </w:rPr>
              <w:t>.first</w:t>
            </w:r>
            <w:r>
              <w:t>{</w:t>
            </w:r>
          </w:p>
          <w:p w:rsidR="000E1E9A" w:rsidRDefault="000E1E9A" w:rsidP="005278AE">
            <w:pPr>
              <w:pStyle w:val="a"/>
              <w:numPr>
                <w:ilvl w:val="0"/>
                <w:numId w:val="23"/>
              </w:numPr>
            </w:pPr>
            <w:r>
              <w:tab/>
            </w:r>
            <w:r>
              <w:tab/>
            </w: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23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23"/>
              </w:numPr>
            </w:pPr>
          </w:p>
          <w:p w:rsidR="000E1E9A" w:rsidRDefault="000E1E9A" w:rsidP="005278AE">
            <w:pPr>
              <w:pStyle w:val="a"/>
              <w:numPr>
                <w:ilvl w:val="0"/>
                <w:numId w:val="23"/>
              </w:numPr>
            </w:pPr>
            <w:r>
              <w:tab/>
            </w:r>
            <w:r>
              <w:tab/>
              <w:t>ul li</w:t>
            </w:r>
            <w:r>
              <w:rPr>
                <w:b/>
                <w:bCs/>
                <w:color w:val="FF0000"/>
              </w:rPr>
              <w:t>.last</w:t>
            </w:r>
            <w:r>
              <w:t>{</w:t>
            </w:r>
          </w:p>
          <w:p w:rsidR="000E1E9A" w:rsidRDefault="000E1E9A" w:rsidP="005278AE">
            <w:pPr>
              <w:pStyle w:val="a"/>
              <w:numPr>
                <w:ilvl w:val="0"/>
                <w:numId w:val="23"/>
              </w:numPr>
            </w:pPr>
            <w:r>
              <w:tab/>
            </w:r>
            <w:r>
              <w:tab/>
            </w:r>
            <w:r>
              <w:tab/>
              <w:t>color:blue;</w:t>
            </w:r>
          </w:p>
          <w:p w:rsidR="000E1E9A" w:rsidRDefault="000E1E9A" w:rsidP="005278AE">
            <w:pPr>
              <w:pStyle w:val="a"/>
              <w:numPr>
                <w:ilvl w:val="0"/>
                <w:numId w:val="23"/>
              </w:numPr>
            </w:pPr>
            <w:r>
              <w:tab/>
            </w:r>
            <w:r>
              <w:tab/>
              <w:t>}</w:t>
            </w:r>
          </w:p>
        </w:tc>
      </w:tr>
    </w:tbl>
    <w:p w:rsidR="000E1E9A" w:rsidRDefault="000E1E9A"/>
    <w:p w:rsidR="000E1E9A" w:rsidRDefault="000E1E9A" w:rsidP="00CD4089">
      <w:pPr>
        <w:pStyle w:val="Heading2"/>
        <w:numPr>
          <w:ilvl w:val="0"/>
          <w:numId w:val="46"/>
        </w:numPr>
      </w:pPr>
      <w:bookmarkStart w:id="18" w:name="_Toc1498"/>
      <w:r>
        <w:rPr>
          <w:rFonts w:hint="eastAsia"/>
        </w:rPr>
        <w:t>下一个兄弟选择器</w:t>
      </w:r>
      <w:bookmarkEnd w:id="18"/>
    </w:p>
    <w:p w:rsidR="000E1E9A" w:rsidRDefault="000E1E9A">
      <w:r>
        <w:rPr>
          <w:b/>
          <w:bCs/>
          <w:color w:val="FF0000"/>
        </w:rPr>
        <w:t>IE7</w:t>
      </w:r>
      <w:r>
        <w:rPr>
          <w:rFonts w:hint="eastAsia"/>
          <w:b/>
          <w:bCs/>
          <w:color w:val="FF0000"/>
        </w:rPr>
        <w:t>开始兼容，</w:t>
      </w:r>
      <w:r>
        <w:rPr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p w:rsidR="000E1E9A" w:rsidRDefault="000E1E9A">
      <w:pPr>
        <w:tabs>
          <w:tab w:val="left" w:pos="3990"/>
        </w:tabs>
      </w:pPr>
      <w:r>
        <w:t>+</w:t>
      </w:r>
      <w:r>
        <w:rPr>
          <w:rFonts w:hint="eastAsia"/>
        </w:rPr>
        <w:t>表示选择下一个兄弟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4"/>
              </w:numPr>
            </w:pPr>
            <w:r>
              <w:tab/>
              <w:t>&lt;style type="text/css"&gt;</w:t>
            </w:r>
          </w:p>
          <w:p w:rsidR="000E1E9A" w:rsidRDefault="000E1E9A" w:rsidP="005278AE">
            <w:pPr>
              <w:pStyle w:val="a"/>
              <w:numPr>
                <w:ilvl w:val="0"/>
                <w:numId w:val="24"/>
              </w:numPr>
            </w:pPr>
            <w:r>
              <w:tab/>
            </w:r>
            <w:r>
              <w:tab/>
              <w:t>h3+p{</w:t>
            </w:r>
          </w:p>
          <w:p w:rsidR="000E1E9A" w:rsidRDefault="000E1E9A" w:rsidP="005278AE">
            <w:pPr>
              <w:pStyle w:val="a"/>
              <w:numPr>
                <w:ilvl w:val="0"/>
                <w:numId w:val="24"/>
              </w:numPr>
            </w:pPr>
            <w:r>
              <w:tab/>
            </w:r>
            <w:r>
              <w:tab/>
            </w:r>
            <w:r>
              <w:tab/>
              <w:t>color:red;</w:t>
            </w:r>
          </w:p>
          <w:p w:rsidR="000E1E9A" w:rsidRDefault="000E1E9A" w:rsidP="005278AE">
            <w:pPr>
              <w:pStyle w:val="a"/>
              <w:numPr>
                <w:ilvl w:val="0"/>
                <w:numId w:val="24"/>
              </w:numPr>
            </w:pPr>
            <w:r>
              <w:tab/>
            </w:r>
            <w:r>
              <w:tab/>
              <w:t>}</w:t>
            </w:r>
          </w:p>
          <w:p w:rsidR="000E1E9A" w:rsidRDefault="000E1E9A" w:rsidP="005278AE">
            <w:pPr>
              <w:pStyle w:val="a"/>
              <w:numPr>
                <w:ilvl w:val="0"/>
                <w:numId w:val="24"/>
              </w:numPr>
            </w:pPr>
            <w:r>
              <w:tab/>
              <w:t>&lt;/style&gt;</w:t>
            </w:r>
          </w:p>
        </w:tc>
      </w:tr>
    </w:tbl>
    <w:p w:rsidR="000E1E9A" w:rsidRDefault="000E1E9A">
      <w:r>
        <w:rPr>
          <w:rFonts w:hint="eastAsia"/>
        </w:rPr>
        <w:t>选择上的是</w:t>
      </w:r>
      <w:r>
        <w:t>h3</w:t>
      </w:r>
      <w:r>
        <w:rPr>
          <w:rFonts w:hint="eastAsia"/>
        </w:rPr>
        <w:t>元素后面紧挨着的第一个兄弟。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 xml:space="preserve">    &lt;h3&gt;</w:t>
            </w:r>
            <w:r>
              <w:rPr>
                <w:rFonts w:hint="eastAsia"/>
              </w:rPr>
              <w:t>我是一个标题</w:t>
            </w:r>
            <w:r>
              <w:t>&lt;/h3&gt;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  <w:rPr>
                <w:b/>
                <w:bCs/>
                <w:color w:val="FF0000"/>
              </w:rPr>
            </w:pPr>
            <w:r>
              <w:tab/>
            </w:r>
            <w:r>
              <w:rPr>
                <w:b/>
                <w:bCs/>
                <w:color w:val="FF0000"/>
              </w:rPr>
              <w:t>&lt;p&gt;</w:t>
            </w:r>
            <w:r>
              <w:rPr>
                <w:rFonts w:hint="eastAsia"/>
                <w:b/>
                <w:bCs/>
                <w:color w:val="FF0000"/>
              </w:rPr>
              <w:t>我是一个段落</w:t>
            </w:r>
            <w:r>
              <w:rPr>
                <w:b/>
                <w:bCs/>
                <w:color w:val="FF0000"/>
              </w:rP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ab/>
              <w:t>&lt;h3&gt;</w:t>
            </w:r>
            <w:r>
              <w:rPr>
                <w:rFonts w:hint="eastAsia"/>
              </w:rPr>
              <w:t>我是一个标题</w:t>
            </w:r>
            <w:r>
              <w:t>&lt;/h3&gt;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  <w:rPr>
                <w:b/>
                <w:bCs/>
                <w:color w:val="FF0000"/>
              </w:rPr>
            </w:pPr>
            <w:r>
              <w:tab/>
            </w:r>
            <w:r>
              <w:rPr>
                <w:b/>
                <w:bCs/>
                <w:color w:val="FF0000"/>
              </w:rPr>
              <w:t>&lt;p&gt;</w:t>
            </w:r>
            <w:r>
              <w:rPr>
                <w:rFonts w:hint="eastAsia"/>
                <w:b/>
                <w:bCs/>
                <w:color w:val="FF0000"/>
              </w:rPr>
              <w:t>我是一个段落</w:t>
            </w:r>
            <w:r>
              <w:rPr>
                <w:b/>
                <w:bCs/>
                <w:color w:val="FF0000"/>
              </w:rP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ab/>
              <w:t>&lt;h3&gt;</w:t>
            </w:r>
            <w:r>
              <w:rPr>
                <w:rFonts w:hint="eastAsia"/>
              </w:rPr>
              <w:t>我是一个标题</w:t>
            </w:r>
            <w:r>
              <w:t>&lt;/h3&gt;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  <w:rPr>
                <w:b/>
                <w:bCs/>
                <w:color w:val="FF0000"/>
              </w:rPr>
            </w:pPr>
            <w:r>
              <w:tab/>
            </w:r>
            <w:r>
              <w:rPr>
                <w:b/>
                <w:bCs/>
                <w:color w:val="FF0000"/>
              </w:rPr>
              <w:t>&lt;p&gt;</w:t>
            </w:r>
            <w:r>
              <w:rPr>
                <w:rFonts w:hint="eastAsia"/>
                <w:b/>
                <w:bCs/>
                <w:color w:val="FF0000"/>
              </w:rPr>
              <w:t>我是一个段落</w:t>
            </w:r>
            <w:r>
              <w:rPr>
                <w:b/>
                <w:bCs/>
                <w:color w:val="FF0000"/>
              </w:rP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t>&lt;/p&gt;</w:t>
            </w:r>
          </w:p>
          <w:p w:rsidR="000E1E9A" w:rsidRDefault="000E1E9A" w:rsidP="005278AE">
            <w:pPr>
              <w:pStyle w:val="a"/>
              <w:numPr>
                <w:ilvl w:val="0"/>
                <w:numId w:val="25"/>
              </w:numPr>
            </w:pPr>
            <w:r>
              <w:tab/>
              <w:t>&lt;h3&gt;</w:t>
            </w:r>
            <w:r>
              <w:rPr>
                <w:rFonts w:hint="eastAsia"/>
              </w:rPr>
              <w:t>我是一个标题</w:t>
            </w:r>
            <w:r>
              <w:t>&lt;/h3&gt;</w:t>
            </w:r>
          </w:p>
        </w:tc>
      </w:tr>
    </w:tbl>
    <w:p w:rsidR="000E1E9A" w:rsidRDefault="000E1E9A"/>
    <w:p w:rsidR="000E1E9A" w:rsidRDefault="000E1E9A">
      <w:r>
        <w:rPr>
          <w:rFonts w:hint="eastAsia"/>
        </w:rPr>
        <w:t>所有的</w:t>
      </w:r>
      <w:r>
        <w:t>css3</w:t>
      </w:r>
      <w:r>
        <w:rPr>
          <w:rFonts w:hint="eastAsia"/>
        </w:rPr>
        <w:t>选择器，我们放在</w:t>
      </w:r>
      <w:r>
        <w:t>HTML5</w:t>
      </w:r>
      <w:r>
        <w:rPr>
          <w:rFonts w:hint="eastAsia"/>
        </w:rPr>
        <w:t>和</w:t>
      </w:r>
      <w:r>
        <w:t>CSS3</w:t>
      </w:r>
      <w:r>
        <w:rPr>
          <w:rFonts w:hint="eastAsia"/>
        </w:rPr>
        <w:t>课上介绍。</w:t>
      </w:r>
    </w:p>
    <w:p w:rsidR="000E1E9A" w:rsidRDefault="000E1E9A" w:rsidP="005C1EDD">
      <w:pPr>
        <w:pStyle w:val="Heading1"/>
        <w:numPr>
          <w:ilvl w:val="0"/>
          <w:numId w:val="42"/>
        </w:numPr>
        <w:spacing w:before="156" w:after="156"/>
      </w:pPr>
      <w:bookmarkStart w:id="19" w:name="_Toc16324"/>
      <w:r>
        <w:t>CSS</w:t>
      </w:r>
      <w:r>
        <w:rPr>
          <w:rFonts w:hint="eastAsia"/>
        </w:rPr>
        <w:t>的继承性和层叠性</w:t>
      </w:r>
      <w:bookmarkEnd w:id="19"/>
    </w:p>
    <w:p w:rsidR="000E1E9A" w:rsidRDefault="000E1E9A" w:rsidP="00CD4089">
      <w:pPr>
        <w:pStyle w:val="Heading2"/>
        <w:numPr>
          <w:ilvl w:val="0"/>
          <w:numId w:val="47"/>
        </w:numPr>
        <w:rPr>
          <w:rFonts w:eastAsia="宋体"/>
        </w:rPr>
      </w:pPr>
      <w:bookmarkStart w:id="20" w:name="_Toc18489"/>
      <w:r>
        <w:rPr>
          <w:rFonts w:hint="eastAsia"/>
        </w:rPr>
        <w:t>继承性</w:t>
      </w:r>
      <w:bookmarkEnd w:id="20"/>
    </w:p>
    <w:p w:rsidR="000E1E9A" w:rsidRDefault="000E1E9A">
      <w:r w:rsidRPr="00135FD8">
        <w:rPr>
          <w:noProof/>
        </w:rPr>
        <w:pict>
          <v:shape id="图片 20" o:spid="_x0000_i1033" type="#_x0000_t75" style="width:460.5pt;height:248.25pt;visibility:visible">
            <v:imagedata r:id="rId16" o:title=""/>
          </v:shape>
        </w:pict>
      </w:r>
    </w:p>
    <w:p w:rsidR="000E1E9A" w:rsidRDefault="000E1E9A"/>
    <w:p w:rsidR="000E1E9A" w:rsidRDefault="000E1E9A">
      <w:r>
        <w:rPr>
          <w:rFonts w:hint="eastAsia"/>
        </w:rPr>
        <w:t>有一些属性，当给自己设置的时候，自己的后代都继承上了，这个就是继承性。</w:t>
      </w:r>
    </w:p>
    <w:p w:rsidR="000E1E9A" w:rsidRDefault="000E1E9A">
      <w:pPr>
        <w:shd w:val="clear" w:color="auto" w:fill="FFFF99"/>
      </w:pPr>
      <w:r>
        <w:rPr>
          <w:rFonts w:hint="eastAsia"/>
        </w:rPr>
        <w:t>哪些属性能继承？</w:t>
      </w:r>
    </w:p>
    <w:p w:rsidR="000E1E9A" w:rsidRDefault="000E1E9A">
      <w:pPr>
        <w:shd w:val="clear" w:color="auto" w:fill="FFFF99"/>
      </w:pPr>
      <w:r>
        <w:t>color</w:t>
      </w:r>
      <w:r>
        <w:rPr>
          <w:rFonts w:hint="eastAsia"/>
        </w:rPr>
        <w:t>、</w:t>
      </w:r>
      <w:r>
        <w:t xml:space="preserve"> text-</w:t>
      </w:r>
      <w:r>
        <w:rPr>
          <w:rFonts w:hint="eastAsia"/>
        </w:rPr>
        <w:t>开头的、</w:t>
      </w:r>
      <w:r>
        <w:t>line-</w:t>
      </w:r>
      <w:r>
        <w:rPr>
          <w:rFonts w:hint="eastAsia"/>
        </w:rPr>
        <w:t>开头的、</w:t>
      </w:r>
      <w:r>
        <w:t>font-</w:t>
      </w:r>
      <w:r>
        <w:rPr>
          <w:rFonts w:hint="eastAsia"/>
        </w:rPr>
        <w:t>开头的。</w:t>
      </w:r>
    </w:p>
    <w:p w:rsidR="000E1E9A" w:rsidRDefault="000E1E9A">
      <w:pPr>
        <w:rPr>
          <w:b/>
          <w:bCs/>
          <w:color w:val="FF0000"/>
        </w:rPr>
      </w:pPr>
    </w:p>
    <w:p w:rsidR="000E1E9A" w:rsidRDefault="000E1E9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这些关于文字样式的，都能够继承；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所有关于盒子的、定位的、布局的属性都不能继承。</w:t>
      </w:r>
    </w:p>
    <w:p w:rsidR="000E1E9A" w:rsidRDefault="000E1E9A"/>
    <w:p w:rsidR="000E1E9A" w:rsidRDefault="000E1E9A">
      <w:r>
        <w:rPr>
          <w:rFonts w:hint="eastAsia"/>
        </w:rPr>
        <w:t>所以，如果我们的页面的文字，都是灰色，都是</w:t>
      </w:r>
      <w:r>
        <w:t>14px</w:t>
      </w:r>
      <w:r>
        <w:rPr>
          <w:rFonts w:hint="eastAsia"/>
        </w:rPr>
        <w:t>。那么就可以利用继承性：</w:t>
      </w:r>
    </w:p>
    <w:tbl>
      <w:tblPr>
        <w:tblW w:w="10422" w:type="dxa"/>
        <w:tblLayout w:type="fixed"/>
        <w:tblLook w:val="00A0"/>
      </w:tblPr>
      <w:tblGrid>
        <w:gridCol w:w="10422"/>
      </w:tblGrid>
      <w:tr w:rsidR="000E1E9A">
        <w:tc>
          <w:tcPr>
            <w:tcW w:w="10422" w:type="dxa"/>
            <w:shd w:val="clear" w:color="auto" w:fill="F3F3F3"/>
          </w:tcPr>
          <w:p w:rsidR="000E1E9A" w:rsidRDefault="000E1E9A" w:rsidP="005278AE">
            <w:pPr>
              <w:pStyle w:val="a"/>
              <w:numPr>
                <w:ilvl w:val="0"/>
                <w:numId w:val="26"/>
              </w:numPr>
            </w:pPr>
            <w:r>
              <w:t>body{</w:t>
            </w:r>
          </w:p>
          <w:p w:rsidR="000E1E9A" w:rsidRDefault="000E1E9A" w:rsidP="005278AE">
            <w:pPr>
              <w:pStyle w:val="a"/>
              <w:numPr>
                <w:ilvl w:val="0"/>
                <w:numId w:val="26"/>
              </w:numPr>
            </w:pPr>
            <w:r>
              <w:t xml:space="preserve">    color:gray;</w:t>
            </w:r>
          </w:p>
          <w:p w:rsidR="000E1E9A" w:rsidRDefault="000E1E9A" w:rsidP="005278AE">
            <w:pPr>
              <w:pStyle w:val="a"/>
              <w:numPr>
                <w:ilvl w:val="0"/>
                <w:numId w:val="26"/>
              </w:numPr>
            </w:pPr>
            <w:r>
              <w:t xml:space="preserve">    font-size:14px;</w:t>
            </w:r>
          </w:p>
          <w:p w:rsidR="000E1E9A" w:rsidRDefault="000E1E9A" w:rsidP="005278AE">
            <w:pPr>
              <w:pStyle w:val="a"/>
              <w:numPr>
                <w:ilvl w:val="0"/>
                <w:numId w:val="26"/>
              </w:numPr>
            </w:pPr>
            <w:r>
              <w:t>}</w:t>
            </w:r>
          </w:p>
        </w:tc>
      </w:tr>
    </w:tbl>
    <w:p w:rsidR="000E1E9A" w:rsidRDefault="000E1E9A"/>
    <w:p w:rsidR="000E1E9A" w:rsidRDefault="000E1E9A">
      <w:r>
        <w:rPr>
          <w:rFonts w:hint="eastAsia"/>
        </w:rPr>
        <w:t>继承性是从自己开始，直到最小的元素。</w:t>
      </w:r>
    </w:p>
    <w:p w:rsidR="000E1E9A" w:rsidRDefault="000E1E9A" w:rsidP="00CD4089">
      <w:pPr>
        <w:pStyle w:val="Heading2"/>
        <w:numPr>
          <w:ilvl w:val="0"/>
          <w:numId w:val="47"/>
        </w:numPr>
      </w:pPr>
      <w:bookmarkStart w:id="21" w:name="_Toc17582"/>
      <w:r>
        <w:rPr>
          <w:rFonts w:hint="eastAsia"/>
        </w:rPr>
        <w:t>层叠性</w:t>
      </w:r>
      <w:bookmarkEnd w:id="21"/>
    </w:p>
    <w:p w:rsidR="000E1E9A" w:rsidRDefault="000E1E9A">
      <w:r>
        <w:rPr>
          <w:rFonts w:hint="eastAsia"/>
        </w:rPr>
        <w:t>很多公司如果要笔试，那么一定会考层叠性。</w:t>
      </w:r>
    </w:p>
    <w:p w:rsidR="000E1E9A" w:rsidRDefault="000E1E9A"/>
    <w:p w:rsidR="000E1E9A" w:rsidRDefault="000E1E9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层叠性：就是</w:t>
      </w:r>
      <w:r>
        <w:rPr>
          <w:b/>
          <w:bCs/>
          <w:color w:val="FF0000"/>
        </w:rPr>
        <w:t>css</w:t>
      </w:r>
      <w:r>
        <w:rPr>
          <w:rFonts w:hint="eastAsia"/>
          <w:b/>
          <w:bCs/>
          <w:color w:val="FF0000"/>
        </w:rPr>
        <w:t>处理冲突的能力。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所有的权重计算，没有任何兼容问题！</w:t>
      </w:r>
    </w:p>
    <w:p w:rsidR="000E1E9A" w:rsidRDefault="000E1E9A">
      <w:pPr>
        <w:rPr>
          <w:b/>
          <w:bCs/>
          <w:color w:val="FF0000"/>
        </w:rPr>
      </w:pPr>
      <w:r>
        <w:rPr>
          <w:b/>
          <w:bCs/>
          <w:color w:val="FF0000"/>
          <w:shd w:val="clear" w:color="auto" w:fill="CCFFFF"/>
        </w:rPr>
        <w:t>CSS</w:t>
      </w:r>
      <w:r>
        <w:rPr>
          <w:rFonts w:hint="eastAsia"/>
          <w:b/>
          <w:bCs/>
          <w:color w:val="FF0000"/>
          <w:shd w:val="clear" w:color="auto" w:fill="CCFFFF"/>
        </w:rPr>
        <w:t>像艺术家一样优雅，像工程师一样严谨。</w:t>
      </w:r>
    </w:p>
    <w:p w:rsidR="000E1E9A" w:rsidRDefault="000E1E9A"/>
    <w:p w:rsidR="000E1E9A" w:rsidRDefault="000E1E9A">
      <w:r w:rsidRPr="00135FD8">
        <w:rPr>
          <w:noProof/>
        </w:rPr>
        <w:pict>
          <v:shape id="图片 24" o:spid="_x0000_i1034" type="#_x0000_t75" style="width:508.5pt;height:276pt;visibility:visible">
            <v:imagedata r:id="rId17" o:title=""/>
          </v:shape>
        </w:pict>
      </w:r>
    </w:p>
    <w:p w:rsidR="000E1E9A" w:rsidRDefault="000E1E9A"/>
    <w:p w:rsidR="000E1E9A" w:rsidRDefault="000E1E9A"/>
    <w:p w:rsidR="000E1E9A" w:rsidRDefault="000E1E9A">
      <w:r>
        <w:rPr>
          <w:rFonts w:hint="eastAsia"/>
        </w:rPr>
        <w:t>当选择器，选择上了某个元素的时候，那么要这么统计权重：</w:t>
      </w:r>
    </w:p>
    <w:p w:rsidR="000E1E9A" w:rsidRDefault="000E1E9A">
      <w:pPr>
        <w:shd w:val="clear" w:color="auto" w:fill="FF99CC"/>
      </w:pPr>
      <w:r>
        <w:t>id</w:t>
      </w:r>
      <w:r>
        <w:rPr>
          <w:rFonts w:hint="eastAsia"/>
        </w:rPr>
        <w:t>的数量，类的数量，标签的数量</w:t>
      </w:r>
    </w:p>
    <w:p w:rsidR="000E1E9A" w:rsidRDefault="000E1E9A">
      <w:r w:rsidRPr="00135FD8">
        <w:rPr>
          <w:noProof/>
        </w:rPr>
        <w:pict>
          <v:shape id="图片 25" o:spid="_x0000_i1035" type="#_x0000_t75" style="width:508.5pt;height:267.75pt;visibility:visible">
            <v:imagedata r:id="rId18" o:title=""/>
          </v:shape>
        </w:pict>
      </w:r>
    </w:p>
    <w:p w:rsidR="000E1E9A" w:rsidRDefault="000E1E9A"/>
    <w:p w:rsidR="000E1E9A" w:rsidRDefault="000E1E9A">
      <w:r>
        <w:rPr>
          <w:rFonts w:hint="eastAsia"/>
        </w:rPr>
        <w:t>不进位，实际上能进位（奇淫知识点：</w:t>
      </w:r>
      <w:r>
        <w:t>255</w:t>
      </w:r>
      <w:r>
        <w:rPr>
          <w:rFonts w:hint="eastAsia"/>
        </w:rPr>
        <w:t>个标签，等于</w:t>
      </w:r>
      <w:r>
        <w:t>1</w:t>
      </w:r>
      <w:r>
        <w:rPr>
          <w:rFonts w:hint="eastAsia"/>
        </w:rPr>
        <w:t>个类名）但是没有实战意义！</w:t>
      </w:r>
    </w:p>
    <w:p w:rsidR="000E1E9A" w:rsidRDefault="000E1E9A">
      <w:r w:rsidRPr="00135FD8">
        <w:rPr>
          <w:noProof/>
        </w:rPr>
        <w:pict>
          <v:shape id="图片 26" o:spid="_x0000_i1036" type="#_x0000_t75" style="width:507pt;height:164.25pt;visibility:visible">
            <v:imagedata r:id="rId19" o:title=""/>
          </v:shape>
        </w:pict>
      </w:r>
    </w:p>
    <w:p w:rsidR="000E1E9A" w:rsidRDefault="000E1E9A"/>
    <w:p w:rsidR="000E1E9A" w:rsidRDefault="000E1E9A">
      <w:r>
        <w:rPr>
          <w:rFonts w:hint="eastAsia"/>
        </w:rPr>
        <w:t>如果权重一样，那么以后出现的为准：</w:t>
      </w:r>
    </w:p>
    <w:p w:rsidR="000E1E9A" w:rsidRDefault="000E1E9A">
      <w:r w:rsidRPr="00135FD8">
        <w:rPr>
          <w:noProof/>
        </w:rPr>
        <w:pict>
          <v:shape id="图片 27" o:spid="_x0000_i1037" type="#_x0000_t75" style="width:368.25pt;height:150pt;visibility:visible">
            <v:imagedata r:id="rId20" o:title=""/>
          </v:shape>
        </w:pict>
      </w:r>
    </w:p>
    <w:p w:rsidR="000E1E9A" w:rsidRDefault="000E1E9A"/>
    <w:p w:rsidR="000E1E9A" w:rsidRDefault="000E1E9A">
      <w:r>
        <w:t>================================</w:t>
      </w:r>
      <w:r>
        <w:rPr>
          <w:rFonts w:hint="eastAsia"/>
        </w:rPr>
        <w:t>我是华丽丽的分界线</w:t>
      </w:r>
      <w:r>
        <w:t>=================================</w:t>
      </w:r>
    </w:p>
    <w:p w:rsidR="000E1E9A" w:rsidRDefault="000E1E9A">
      <w:r>
        <w:rPr>
          <w:rFonts w:hint="eastAsia"/>
        </w:rPr>
        <w:t>如果不能直接选中某个元素，通过继承性影响的话，那么权重是</w:t>
      </w:r>
      <w:r>
        <w:t>0</w:t>
      </w:r>
      <w:r>
        <w:rPr>
          <w:rFonts w:hint="eastAsia"/>
        </w:rPr>
        <w:t>。</w:t>
      </w:r>
    </w:p>
    <w:p w:rsidR="000E1E9A" w:rsidRDefault="000E1E9A">
      <w:r w:rsidRPr="00135FD8">
        <w:rPr>
          <w:noProof/>
        </w:rPr>
        <w:pict>
          <v:shape id="_x0000_i1038" type="#_x0000_t75" style="width:419.25pt;height:306.75pt;visibility:visible">
            <v:imagedata r:id="rId21" o:title=""/>
          </v:shape>
        </w:pict>
      </w:r>
    </w:p>
    <w:p w:rsidR="000E1E9A" w:rsidRDefault="000E1E9A"/>
    <w:p w:rsidR="000E1E9A" w:rsidRDefault="000E1E9A">
      <w:r>
        <w:rPr>
          <w:rFonts w:hint="eastAsia"/>
          <w:b/>
          <w:bCs/>
          <w:color w:val="FF0000"/>
          <w:sz w:val="24"/>
          <w:szCs w:val="22"/>
        </w:rPr>
        <w:t>如果大家都是</w:t>
      </w:r>
      <w:r>
        <w:rPr>
          <w:b/>
          <w:bCs/>
          <w:color w:val="FF0000"/>
          <w:sz w:val="24"/>
          <w:szCs w:val="22"/>
        </w:rPr>
        <w:t>0</w:t>
      </w:r>
      <w:r>
        <w:rPr>
          <w:rFonts w:hint="eastAsia"/>
          <w:b/>
          <w:bCs/>
          <w:color w:val="FF0000"/>
          <w:sz w:val="24"/>
          <w:szCs w:val="22"/>
        </w:rPr>
        <w:t>，那么有一个就近原则：谁描述的近，听谁的。</w:t>
      </w:r>
    </w:p>
    <w:p w:rsidR="000E1E9A" w:rsidRDefault="000E1E9A">
      <w:r w:rsidRPr="00135FD8">
        <w:rPr>
          <w:noProof/>
        </w:rPr>
        <w:pict>
          <v:shape id="_x0000_i1039" type="#_x0000_t75" style="width:472.5pt;height:261.75pt;visibility:visible">
            <v:imagedata r:id="rId22" o:title=""/>
          </v:shape>
        </w:pict>
      </w:r>
    </w:p>
    <w:p w:rsidR="000E1E9A" w:rsidRDefault="000E1E9A"/>
    <w:p w:rsidR="000E1E9A" w:rsidRDefault="000E1E9A">
      <w:pPr>
        <w:shd w:val="clear" w:color="auto" w:fill="CCFFFF"/>
      </w:pPr>
      <w:r>
        <w:rPr>
          <w:rFonts w:hint="eastAsia"/>
        </w:rPr>
        <w:t>权重问题大总结：</w:t>
      </w:r>
    </w:p>
    <w:p w:rsidR="000E1E9A" w:rsidRDefault="000E1E9A">
      <w:pPr>
        <w:shd w:val="clear" w:color="auto" w:fill="CCFFFF"/>
      </w:pP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先看有没有选中，如果选中了，那么以（</w:t>
      </w:r>
      <w:r>
        <w:t>id</w:t>
      </w:r>
      <w:r>
        <w:rPr>
          <w:rFonts w:hint="eastAsia"/>
        </w:rPr>
        <w:t>数，类数，标签数）来计权重。谁大听谁的。如果都一样，听后写的为准。</w:t>
      </w:r>
    </w:p>
    <w:p w:rsidR="000E1E9A" w:rsidRDefault="000E1E9A">
      <w:pPr>
        <w:shd w:val="clear" w:color="auto" w:fill="CCFFFF"/>
      </w:pP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如果没有选中，那么权重是</w:t>
      </w:r>
      <w:r>
        <w:t>0</w:t>
      </w:r>
      <w:r>
        <w:rPr>
          <w:rFonts w:hint="eastAsia"/>
        </w:rPr>
        <w:t>。如果大家都是</w:t>
      </w:r>
      <w:r>
        <w:t>0</w:t>
      </w:r>
      <w:r>
        <w:rPr>
          <w:rFonts w:hint="eastAsia"/>
        </w:rPr>
        <w:t>，就近原则。</w:t>
      </w:r>
    </w:p>
    <w:p w:rsidR="000E1E9A" w:rsidRDefault="000E1E9A"/>
    <w:p w:rsidR="000E1E9A" w:rsidRDefault="000E1E9A"/>
    <w:p w:rsidR="000E1E9A" w:rsidRDefault="000E1E9A"/>
    <w:p w:rsidR="000E1E9A" w:rsidRDefault="000E1E9A">
      <w:r>
        <w:rPr>
          <w:rFonts w:hint="eastAsia"/>
        </w:rPr>
        <w:t>复习一下：</w:t>
      </w:r>
    </w:p>
    <w:p w:rsidR="000E1E9A" w:rsidRDefault="000E1E9A"/>
    <w:p w:rsidR="000E1E9A" w:rsidRDefault="000E1E9A">
      <w:r>
        <w:rPr>
          <w:rFonts w:hint="eastAsia"/>
        </w:rPr>
        <w:t>下列都是</w:t>
      </w:r>
      <w:r>
        <w:t>IE6</w:t>
      </w:r>
      <w:r>
        <w:rPr>
          <w:rFonts w:hint="eastAsia"/>
        </w:rPr>
        <w:t>兼容的选择器：</w:t>
      </w:r>
    </w:p>
    <w:p w:rsidR="000E1E9A" w:rsidRDefault="000E1E9A">
      <w:pPr>
        <w:ind w:firstLine="420"/>
      </w:pPr>
      <w:r>
        <w:t>p</w:t>
      </w:r>
    </w:p>
    <w:p w:rsidR="000E1E9A" w:rsidRDefault="000E1E9A">
      <w:pPr>
        <w:ind w:firstLine="420"/>
      </w:pPr>
      <w:r>
        <w:t>#box</w:t>
      </w:r>
    </w:p>
    <w:p w:rsidR="000E1E9A" w:rsidRDefault="000E1E9A">
      <w:pPr>
        <w:ind w:firstLine="420"/>
      </w:pPr>
      <w:r>
        <w:t>.spec</w:t>
      </w:r>
    </w:p>
    <w:p w:rsidR="000E1E9A" w:rsidRDefault="000E1E9A">
      <w:pPr>
        <w:ind w:firstLine="420"/>
      </w:pPr>
      <w:r>
        <w:t>div.box</w:t>
      </w:r>
    </w:p>
    <w:p w:rsidR="000E1E9A" w:rsidRDefault="000E1E9A">
      <w:pPr>
        <w:ind w:firstLine="420"/>
      </w:pPr>
      <w:r>
        <w:t>div .box</w:t>
      </w:r>
    </w:p>
    <w:p w:rsidR="000E1E9A" w:rsidRDefault="000E1E9A">
      <w:pPr>
        <w:ind w:firstLine="420"/>
      </w:pPr>
      <w:r>
        <w:t>div , .box</w:t>
      </w:r>
    </w:p>
    <w:p w:rsidR="000E1E9A" w:rsidRDefault="000E1E9A">
      <w:pPr>
        <w:ind w:firstLine="420"/>
      </w:pPr>
      <w:r>
        <w:t>*</w:t>
      </w:r>
    </w:p>
    <w:p w:rsidR="000E1E9A" w:rsidRDefault="000E1E9A">
      <w:r>
        <w:rPr>
          <w:rFonts w:hint="eastAsia"/>
        </w:rPr>
        <w:t>下列都是</w:t>
      </w:r>
      <w:r>
        <w:t>IE7</w:t>
      </w:r>
      <w:r>
        <w:rPr>
          <w:rFonts w:hint="eastAsia"/>
        </w:rPr>
        <w:t>开始兼容：</w:t>
      </w:r>
    </w:p>
    <w:p w:rsidR="000E1E9A" w:rsidRDefault="000E1E9A">
      <w:pPr>
        <w:ind w:firstLine="420"/>
      </w:pPr>
      <w:r>
        <w:t>div&gt;p</w:t>
      </w:r>
    </w:p>
    <w:p w:rsidR="000E1E9A" w:rsidRDefault="000E1E9A">
      <w:pPr>
        <w:ind w:firstLine="420"/>
      </w:pPr>
      <w:r>
        <w:t>div+p</w:t>
      </w:r>
    </w:p>
    <w:p w:rsidR="000E1E9A" w:rsidRDefault="000E1E9A">
      <w:r>
        <w:rPr>
          <w:rFonts w:hint="eastAsia"/>
        </w:rPr>
        <w:t>下列都是</w:t>
      </w:r>
      <w:r>
        <w:t>IE8</w:t>
      </w:r>
      <w:r>
        <w:rPr>
          <w:rFonts w:hint="eastAsia"/>
        </w:rPr>
        <w:t>开始兼容：</w:t>
      </w:r>
    </w:p>
    <w:p w:rsidR="000E1E9A" w:rsidRDefault="000E1E9A">
      <w:pPr>
        <w:ind w:firstLine="420"/>
      </w:pPr>
      <w:r>
        <w:t>div p:first-child</w:t>
      </w:r>
    </w:p>
    <w:p w:rsidR="000E1E9A" w:rsidRDefault="000E1E9A">
      <w:pPr>
        <w:ind w:firstLine="420"/>
      </w:pPr>
      <w:r>
        <w:t>div p:last-child</w:t>
      </w:r>
    </w:p>
    <w:p w:rsidR="000E1E9A" w:rsidRDefault="000E1E9A">
      <w:pPr>
        <w:ind w:firstLine="420"/>
      </w:pPr>
    </w:p>
    <w:p w:rsidR="000E1E9A" w:rsidRDefault="000E1E9A">
      <w:r>
        <w:rPr>
          <w:rFonts w:hint="eastAsia"/>
        </w:rPr>
        <w:t>继承性：好的事儿。继承从上到下，哪些能？哪些不能？</w:t>
      </w:r>
    </w:p>
    <w:p w:rsidR="000E1E9A" w:rsidRDefault="000E1E9A">
      <w:r>
        <w:rPr>
          <w:rFonts w:hint="eastAsia"/>
        </w:rPr>
        <w:t>层叠性：冲突，多个选择器描述了同一个属性，听谁的？</w:t>
      </w:r>
    </w:p>
    <w:sectPr w:rsidR="000E1E9A" w:rsidSect="00635CA8">
      <w:headerReference w:type="default" r:id="rId23"/>
      <w:footerReference w:type="default" r:id="rId24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E9A" w:rsidRDefault="000E1E9A">
      <w:pPr>
        <w:spacing w:line="240" w:lineRule="auto"/>
      </w:pPr>
      <w:r>
        <w:separator/>
      </w:r>
    </w:p>
  </w:endnote>
  <w:endnote w:type="continuationSeparator" w:id="0">
    <w:p w:rsidR="000E1E9A" w:rsidRDefault="000E1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E9A" w:rsidRDefault="000E1E9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72.8pt;height:15.4pt;z-index:251660288;visibility:visible;mso-wrap-style:none;mso-position-horizontal:center;mso-position-horizontal-relative:margin" filled="f" stroked="f">
          <v:textbox style="mso-fit-shape-to-text:t" inset="0,0,0,0">
            <w:txbxContent>
              <w:p w:rsidR="000E1E9A" w:rsidRDefault="000E1E9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</w:rPr>
                  <w:t>第</w:t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Pr="00F52E97">
                  <w:rPr>
                    <w:noProof/>
                  </w:rPr>
                  <w:t>9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sz w:val="18"/>
                  </w:rPr>
                  <w:t xml:space="preserve"> </w:t>
                </w:r>
                <w:fldSimple w:instr=" NUMPAGES  \* MERGEFORMAT ">
                  <w:r w:rsidRPr="00F52E97">
                    <w:rPr>
                      <w:noProof/>
                      <w:sz w:val="18"/>
                    </w:rPr>
                    <w:t>16</w:t>
                  </w:r>
                </w:fldSimple>
                <w:r>
                  <w:rPr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E9A" w:rsidRDefault="000E1E9A">
      <w:pPr>
        <w:spacing w:line="240" w:lineRule="auto"/>
      </w:pPr>
      <w:r>
        <w:separator/>
      </w:r>
    </w:p>
  </w:footnote>
  <w:footnote w:type="continuationSeparator" w:id="0">
    <w:p w:rsidR="000E1E9A" w:rsidRDefault="000E1E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E9A" w:rsidRDefault="000E1E9A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968"/>
    <w:multiLevelType w:val="hybridMultilevel"/>
    <w:tmpl w:val="1974DE8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189E135F"/>
    <w:multiLevelType w:val="hybridMultilevel"/>
    <w:tmpl w:val="90BC04E6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BC8578D"/>
    <w:multiLevelType w:val="hybridMultilevel"/>
    <w:tmpl w:val="2EA4B10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44565749"/>
    <w:multiLevelType w:val="hybridMultilevel"/>
    <w:tmpl w:val="A2A89478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5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6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7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8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9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1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2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3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4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5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6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7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8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19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0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1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2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3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4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5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6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7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8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29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30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31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32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33">
    <w:nsid w:val="55ED30F1"/>
    <w:multiLevelType w:val="hybridMultilevel"/>
    <w:tmpl w:val="8B385E82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4">
    <w:nsid w:val="5625F638"/>
    <w:multiLevelType w:val="singleLevel"/>
    <w:tmpl w:val="5625F6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35">
    <w:nsid w:val="5625F647"/>
    <w:multiLevelType w:val="singleLevel"/>
    <w:tmpl w:val="5625F64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36">
    <w:nsid w:val="5625F655"/>
    <w:multiLevelType w:val="singleLevel"/>
    <w:tmpl w:val="5625F65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37">
    <w:nsid w:val="5625F661"/>
    <w:multiLevelType w:val="singleLevel"/>
    <w:tmpl w:val="5625F6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38">
    <w:nsid w:val="5625F66F"/>
    <w:multiLevelType w:val="singleLevel"/>
    <w:tmpl w:val="5625F66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39">
    <w:nsid w:val="5625F67C"/>
    <w:multiLevelType w:val="singleLevel"/>
    <w:tmpl w:val="5625F67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40">
    <w:nsid w:val="5625F68A"/>
    <w:multiLevelType w:val="singleLevel"/>
    <w:tmpl w:val="5625F6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41">
    <w:nsid w:val="5625FCA9"/>
    <w:multiLevelType w:val="singleLevel"/>
    <w:tmpl w:val="5625FCA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42">
    <w:nsid w:val="5625FCB8"/>
    <w:multiLevelType w:val="singleLevel"/>
    <w:tmpl w:val="5625FCB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43">
    <w:nsid w:val="5625FE8A"/>
    <w:multiLevelType w:val="singleLevel"/>
    <w:tmpl w:val="5625FE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44">
    <w:nsid w:val="5625FEBF"/>
    <w:multiLevelType w:val="singleLevel"/>
    <w:tmpl w:val="5625FE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45">
    <w:nsid w:val="5625FECB"/>
    <w:multiLevelType w:val="singleLevel"/>
    <w:tmpl w:val="5625FE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Times New Roman" w:hint="default"/>
        <w:color w:val="808080"/>
      </w:rPr>
    </w:lvl>
  </w:abstractNum>
  <w:abstractNum w:abstractNumId="46">
    <w:nsid w:val="62151E45"/>
    <w:multiLevelType w:val="hybridMultilevel"/>
    <w:tmpl w:val="E9609888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2"/>
  </w:num>
  <w:num w:numId="30">
    <w:abstractNumId w:val="34"/>
  </w:num>
  <w:num w:numId="31">
    <w:abstractNumId w:val="35"/>
  </w:num>
  <w:num w:numId="32">
    <w:abstractNumId w:val="36"/>
  </w:num>
  <w:num w:numId="33">
    <w:abstractNumId w:val="37"/>
  </w:num>
  <w:num w:numId="34">
    <w:abstractNumId w:val="38"/>
  </w:num>
  <w:num w:numId="35">
    <w:abstractNumId w:val="39"/>
  </w:num>
  <w:num w:numId="36">
    <w:abstractNumId w:val="40"/>
  </w:num>
  <w:num w:numId="37">
    <w:abstractNumId w:val="41"/>
  </w:num>
  <w:num w:numId="38">
    <w:abstractNumId w:val="42"/>
  </w:num>
  <w:num w:numId="39">
    <w:abstractNumId w:val="43"/>
  </w:num>
  <w:num w:numId="40">
    <w:abstractNumId w:val="44"/>
  </w:num>
  <w:num w:numId="41">
    <w:abstractNumId w:val="45"/>
  </w:num>
  <w:num w:numId="42">
    <w:abstractNumId w:val="0"/>
  </w:num>
  <w:num w:numId="43">
    <w:abstractNumId w:val="1"/>
  </w:num>
  <w:num w:numId="44">
    <w:abstractNumId w:val="3"/>
  </w:num>
  <w:num w:numId="45">
    <w:abstractNumId w:val="46"/>
  </w:num>
  <w:num w:numId="46">
    <w:abstractNumId w:val="33"/>
  </w:num>
  <w:num w:numId="47">
    <w:abstractNumId w:val="2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defaultTabStop w:val="420"/>
  <w:drawingGridHorizontalSpacing w:val="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1107"/>
    <w:rsid w:val="000E1E9A"/>
    <w:rsid w:val="00135FD8"/>
    <w:rsid w:val="00172A27"/>
    <w:rsid w:val="002A25A1"/>
    <w:rsid w:val="003D3DAC"/>
    <w:rsid w:val="005278AE"/>
    <w:rsid w:val="005C1EDD"/>
    <w:rsid w:val="00635CA8"/>
    <w:rsid w:val="006467BF"/>
    <w:rsid w:val="00653905"/>
    <w:rsid w:val="00665927"/>
    <w:rsid w:val="00672706"/>
    <w:rsid w:val="00736167"/>
    <w:rsid w:val="00852E04"/>
    <w:rsid w:val="00A06779"/>
    <w:rsid w:val="00BC7135"/>
    <w:rsid w:val="00C832D3"/>
    <w:rsid w:val="00CD4089"/>
    <w:rsid w:val="00D414C5"/>
    <w:rsid w:val="00DE57D0"/>
    <w:rsid w:val="00E97751"/>
    <w:rsid w:val="00EF0E8B"/>
    <w:rsid w:val="00F30CA0"/>
    <w:rsid w:val="00F52E97"/>
    <w:rsid w:val="00F61525"/>
    <w:rsid w:val="00FB79D0"/>
    <w:rsid w:val="01D271DF"/>
    <w:rsid w:val="0203305B"/>
    <w:rsid w:val="03115797"/>
    <w:rsid w:val="031D702B"/>
    <w:rsid w:val="03C40ABE"/>
    <w:rsid w:val="048C4C83"/>
    <w:rsid w:val="04B96A4C"/>
    <w:rsid w:val="05B5126E"/>
    <w:rsid w:val="05B74771"/>
    <w:rsid w:val="0685283F"/>
    <w:rsid w:val="068D56CD"/>
    <w:rsid w:val="06A046EE"/>
    <w:rsid w:val="06BB2D1A"/>
    <w:rsid w:val="06E615DF"/>
    <w:rsid w:val="06F44178"/>
    <w:rsid w:val="076012A9"/>
    <w:rsid w:val="07701543"/>
    <w:rsid w:val="07724A47"/>
    <w:rsid w:val="07A6619A"/>
    <w:rsid w:val="08261F6C"/>
    <w:rsid w:val="084724A0"/>
    <w:rsid w:val="0888458F"/>
    <w:rsid w:val="08B814DA"/>
    <w:rsid w:val="08CD39FE"/>
    <w:rsid w:val="0937562C"/>
    <w:rsid w:val="095A2369"/>
    <w:rsid w:val="09750994"/>
    <w:rsid w:val="09CA261C"/>
    <w:rsid w:val="09DB613A"/>
    <w:rsid w:val="09F47B7D"/>
    <w:rsid w:val="0A596A08"/>
    <w:rsid w:val="0A891756"/>
    <w:rsid w:val="0BC649E1"/>
    <w:rsid w:val="0C747FFC"/>
    <w:rsid w:val="0CAE6EDD"/>
    <w:rsid w:val="0D2D522C"/>
    <w:rsid w:val="0D750EA4"/>
    <w:rsid w:val="0DE549DB"/>
    <w:rsid w:val="0E1267A4"/>
    <w:rsid w:val="0EF06192"/>
    <w:rsid w:val="0F7066E0"/>
    <w:rsid w:val="0FBE7AE4"/>
    <w:rsid w:val="10200A82"/>
    <w:rsid w:val="10522556"/>
    <w:rsid w:val="105D5064"/>
    <w:rsid w:val="10D25671"/>
    <w:rsid w:val="10F26BDC"/>
    <w:rsid w:val="114C5FF1"/>
    <w:rsid w:val="11A30BFE"/>
    <w:rsid w:val="12500D17"/>
    <w:rsid w:val="12C71EE1"/>
    <w:rsid w:val="12E73814"/>
    <w:rsid w:val="13101155"/>
    <w:rsid w:val="133E099F"/>
    <w:rsid w:val="138C2C9D"/>
    <w:rsid w:val="13AB3552"/>
    <w:rsid w:val="13E75935"/>
    <w:rsid w:val="140F6AF9"/>
    <w:rsid w:val="15B21729"/>
    <w:rsid w:val="161810CD"/>
    <w:rsid w:val="16317A78"/>
    <w:rsid w:val="16880487"/>
    <w:rsid w:val="171347E8"/>
    <w:rsid w:val="17B865FB"/>
    <w:rsid w:val="17CA4317"/>
    <w:rsid w:val="187A66B9"/>
    <w:rsid w:val="19193E0F"/>
    <w:rsid w:val="19237DCB"/>
    <w:rsid w:val="19297756"/>
    <w:rsid w:val="19B6063F"/>
    <w:rsid w:val="1AEE3BBF"/>
    <w:rsid w:val="1B263D19"/>
    <w:rsid w:val="1B321F00"/>
    <w:rsid w:val="1B435847"/>
    <w:rsid w:val="1B5C096F"/>
    <w:rsid w:val="1C0E27CA"/>
    <w:rsid w:val="1C6F2DB6"/>
    <w:rsid w:val="1D1D63D2"/>
    <w:rsid w:val="1DA83DB7"/>
    <w:rsid w:val="1DD55B80"/>
    <w:rsid w:val="1DEE0CA9"/>
    <w:rsid w:val="1F022D6F"/>
    <w:rsid w:val="1F412854"/>
    <w:rsid w:val="1F9A41E7"/>
    <w:rsid w:val="1F9D516C"/>
    <w:rsid w:val="1FAB4482"/>
    <w:rsid w:val="1FC508AF"/>
    <w:rsid w:val="1FD552C6"/>
    <w:rsid w:val="2012512B"/>
    <w:rsid w:val="208650E9"/>
    <w:rsid w:val="21A76846"/>
    <w:rsid w:val="21AF5E51"/>
    <w:rsid w:val="21B80CDF"/>
    <w:rsid w:val="21BE2DBE"/>
    <w:rsid w:val="229451CA"/>
    <w:rsid w:val="229628CB"/>
    <w:rsid w:val="22A763E9"/>
    <w:rsid w:val="22EC0483"/>
    <w:rsid w:val="23061C85"/>
    <w:rsid w:val="230D1610"/>
    <w:rsid w:val="23143199"/>
    <w:rsid w:val="233B46DE"/>
    <w:rsid w:val="23A83A0D"/>
    <w:rsid w:val="24482291"/>
    <w:rsid w:val="246D24D1"/>
    <w:rsid w:val="24B66149"/>
    <w:rsid w:val="25323514"/>
    <w:rsid w:val="25FF73E4"/>
    <w:rsid w:val="2603166E"/>
    <w:rsid w:val="268D5D4F"/>
    <w:rsid w:val="27777ECB"/>
    <w:rsid w:val="27C32548"/>
    <w:rsid w:val="27E2757A"/>
    <w:rsid w:val="28486025"/>
    <w:rsid w:val="2A093A87"/>
    <w:rsid w:val="2AA270FE"/>
    <w:rsid w:val="2AD640D4"/>
    <w:rsid w:val="2AF8590E"/>
    <w:rsid w:val="2B6A23CA"/>
    <w:rsid w:val="2B6A6B46"/>
    <w:rsid w:val="2B821FEF"/>
    <w:rsid w:val="2BA412AA"/>
    <w:rsid w:val="2C1E78EF"/>
    <w:rsid w:val="2C3C6E9F"/>
    <w:rsid w:val="2C896F9E"/>
    <w:rsid w:val="2CB97AED"/>
    <w:rsid w:val="2CE72BBB"/>
    <w:rsid w:val="2D5531EF"/>
    <w:rsid w:val="2DB00085"/>
    <w:rsid w:val="2E1867B0"/>
    <w:rsid w:val="2E2F0953"/>
    <w:rsid w:val="2ED36EE3"/>
    <w:rsid w:val="2FC906F5"/>
    <w:rsid w:val="2FD51F89"/>
    <w:rsid w:val="30777594"/>
    <w:rsid w:val="30A070D3"/>
    <w:rsid w:val="310C4204"/>
    <w:rsid w:val="313A50D3"/>
    <w:rsid w:val="31DD48DC"/>
    <w:rsid w:val="31F8678B"/>
    <w:rsid w:val="33020E3C"/>
    <w:rsid w:val="33724973"/>
    <w:rsid w:val="33BE2874"/>
    <w:rsid w:val="3468528B"/>
    <w:rsid w:val="34C3689E"/>
    <w:rsid w:val="34D96843"/>
    <w:rsid w:val="35183DAA"/>
    <w:rsid w:val="3551736F"/>
    <w:rsid w:val="35534E88"/>
    <w:rsid w:val="35CE47D2"/>
    <w:rsid w:val="361913CE"/>
    <w:rsid w:val="367130E2"/>
    <w:rsid w:val="369A0A23"/>
    <w:rsid w:val="36A857BA"/>
    <w:rsid w:val="36EB7528"/>
    <w:rsid w:val="36FF03C7"/>
    <w:rsid w:val="374F144B"/>
    <w:rsid w:val="37684573"/>
    <w:rsid w:val="37C87E10"/>
    <w:rsid w:val="37F81C64"/>
    <w:rsid w:val="382A4631"/>
    <w:rsid w:val="38B44595"/>
    <w:rsid w:val="394079FC"/>
    <w:rsid w:val="399D7D96"/>
    <w:rsid w:val="39C9665C"/>
    <w:rsid w:val="3A2434F2"/>
    <w:rsid w:val="3A2D057F"/>
    <w:rsid w:val="3A35120E"/>
    <w:rsid w:val="3A8C639A"/>
    <w:rsid w:val="3AF173C3"/>
    <w:rsid w:val="3B612EFA"/>
    <w:rsid w:val="3BB9138A"/>
    <w:rsid w:val="3BBD1F8F"/>
    <w:rsid w:val="3BC95DA1"/>
    <w:rsid w:val="3C417FEA"/>
    <w:rsid w:val="3C7E45CB"/>
    <w:rsid w:val="3CBD7933"/>
    <w:rsid w:val="3CEB2A01"/>
    <w:rsid w:val="3D6548C9"/>
    <w:rsid w:val="3DC0045B"/>
    <w:rsid w:val="3DD96E06"/>
    <w:rsid w:val="3E24017F"/>
    <w:rsid w:val="3E271104"/>
    <w:rsid w:val="3E322D18"/>
    <w:rsid w:val="3E9B4946"/>
    <w:rsid w:val="3EC6100D"/>
    <w:rsid w:val="3F4F1E6B"/>
    <w:rsid w:val="3F8B424E"/>
    <w:rsid w:val="3FA85D7D"/>
    <w:rsid w:val="41FA30CE"/>
    <w:rsid w:val="42025F5C"/>
    <w:rsid w:val="421361F6"/>
    <w:rsid w:val="42F3256B"/>
    <w:rsid w:val="43CB1CC4"/>
    <w:rsid w:val="43D55E57"/>
    <w:rsid w:val="43E560F1"/>
    <w:rsid w:val="442339D8"/>
    <w:rsid w:val="44775660"/>
    <w:rsid w:val="44A761AF"/>
    <w:rsid w:val="44CB50EA"/>
    <w:rsid w:val="46095DF7"/>
    <w:rsid w:val="460F7D00"/>
    <w:rsid w:val="46596E7B"/>
    <w:rsid w:val="46602F82"/>
    <w:rsid w:val="467E7FB4"/>
    <w:rsid w:val="469965DF"/>
    <w:rsid w:val="46A55C75"/>
    <w:rsid w:val="47CA7FD6"/>
    <w:rsid w:val="47F5469D"/>
    <w:rsid w:val="48BF75E9"/>
    <w:rsid w:val="48CE1E02"/>
    <w:rsid w:val="48DA7E13"/>
    <w:rsid w:val="49636A72"/>
    <w:rsid w:val="49FC6FF1"/>
    <w:rsid w:val="4A17781B"/>
    <w:rsid w:val="4A18309E"/>
    <w:rsid w:val="4A22142F"/>
    <w:rsid w:val="4B5F0E37"/>
    <w:rsid w:val="4BAB34B4"/>
    <w:rsid w:val="4BAC0F36"/>
    <w:rsid w:val="4C0B0F4F"/>
    <w:rsid w:val="4C112E59"/>
    <w:rsid w:val="4C632C63"/>
    <w:rsid w:val="4C742EFD"/>
    <w:rsid w:val="4C981E38"/>
    <w:rsid w:val="4D0F52FA"/>
    <w:rsid w:val="4D8C39CA"/>
    <w:rsid w:val="4E555611"/>
    <w:rsid w:val="4E6536AD"/>
    <w:rsid w:val="4E873862"/>
    <w:rsid w:val="4EDA586A"/>
    <w:rsid w:val="4F4A13A1"/>
    <w:rsid w:val="4FA82A40"/>
    <w:rsid w:val="500243D3"/>
    <w:rsid w:val="500E01E6"/>
    <w:rsid w:val="5063507A"/>
    <w:rsid w:val="50870DA9"/>
    <w:rsid w:val="50E0053E"/>
    <w:rsid w:val="512B18B7"/>
    <w:rsid w:val="51583680"/>
    <w:rsid w:val="51D058C8"/>
    <w:rsid w:val="51EB1CF5"/>
    <w:rsid w:val="523B4F77"/>
    <w:rsid w:val="526F1F4E"/>
    <w:rsid w:val="52C85E60"/>
    <w:rsid w:val="534F37BA"/>
    <w:rsid w:val="536846E4"/>
    <w:rsid w:val="53AF28DA"/>
    <w:rsid w:val="53B312E1"/>
    <w:rsid w:val="53F86552"/>
    <w:rsid w:val="554F0D02"/>
    <w:rsid w:val="567A07EF"/>
    <w:rsid w:val="56C9056E"/>
    <w:rsid w:val="56E80E23"/>
    <w:rsid w:val="56E83021"/>
    <w:rsid w:val="579C1BCB"/>
    <w:rsid w:val="57CF589D"/>
    <w:rsid w:val="57E60D46"/>
    <w:rsid w:val="57FA4163"/>
    <w:rsid w:val="58ED03EA"/>
    <w:rsid w:val="592119C7"/>
    <w:rsid w:val="592A4855"/>
    <w:rsid w:val="594E7013"/>
    <w:rsid w:val="5986716D"/>
    <w:rsid w:val="59BA4144"/>
    <w:rsid w:val="5A1B5462"/>
    <w:rsid w:val="5A332B09"/>
    <w:rsid w:val="5A5A624C"/>
    <w:rsid w:val="5A82610B"/>
    <w:rsid w:val="5BD80C3B"/>
    <w:rsid w:val="5BF81170"/>
    <w:rsid w:val="5C13779B"/>
    <w:rsid w:val="5C140AA0"/>
    <w:rsid w:val="5CCB4D4C"/>
    <w:rsid w:val="5D502A26"/>
    <w:rsid w:val="5E0B78D6"/>
    <w:rsid w:val="5E6956F1"/>
    <w:rsid w:val="5EB522EE"/>
    <w:rsid w:val="5F6E2C67"/>
    <w:rsid w:val="5FEF0D71"/>
    <w:rsid w:val="601125AA"/>
    <w:rsid w:val="6059299E"/>
    <w:rsid w:val="60CB525C"/>
    <w:rsid w:val="60D91FF3"/>
    <w:rsid w:val="61082B42"/>
    <w:rsid w:val="61123452"/>
    <w:rsid w:val="617A1B7C"/>
    <w:rsid w:val="61A50442"/>
    <w:rsid w:val="61E47F27"/>
    <w:rsid w:val="62BB2188"/>
    <w:rsid w:val="63785DBF"/>
    <w:rsid w:val="63872B56"/>
    <w:rsid w:val="638805D7"/>
    <w:rsid w:val="64465512"/>
    <w:rsid w:val="64945292"/>
    <w:rsid w:val="65235DFA"/>
    <w:rsid w:val="652F5490"/>
    <w:rsid w:val="65A044CA"/>
    <w:rsid w:val="6622379F"/>
    <w:rsid w:val="665C6DFC"/>
    <w:rsid w:val="66AA497C"/>
    <w:rsid w:val="66C71D2E"/>
    <w:rsid w:val="670A3A9C"/>
    <w:rsid w:val="6747227C"/>
    <w:rsid w:val="677C0558"/>
    <w:rsid w:val="67CB02D7"/>
    <w:rsid w:val="67D740EA"/>
    <w:rsid w:val="68991C29"/>
    <w:rsid w:val="68F02638"/>
    <w:rsid w:val="691D4401"/>
    <w:rsid w:val="6A223CAF"/>
    <w:rsid w:val="6A357623"/>
    <w:rsid w:val="6B030D9E"/>
    <w:rsid w:val="6B452B0C"/>
    <w:rsid w:val="6B5B4CB0"/>
    <w:rsid w:val="6B6B2D4C"/>
    <w:rsid w:val="6B932C0C"/>
    <w:rsid w:val="6BE1078C"/>
    <w:rsid w:val="6D116900"/>
    <w:rsid w:val="6D8A2D46"/>
    <w:rsid w:val="6E087D91"/>
    <w:rsid w:val="6E752944"/>
    <w:rsid w:val="6E7C3037"/>
    <w:rsid w:val="6EDA5EEB"/>
    <w:rsid w:val="6EDD106E"/>
    <w:rsid w:val="6F850583"/>
    <w:rsid w:val="6FEB37AA"/>
    <w:rsid w:val="70614A6E"/>
    <w:rsid w:val="70D005A5"/>
    <w:rsid w:val="710245F7"/>
    <w:rsid w:val="714275DF"/>
    <w:rsid w:val="71AC120D"/>
    <w:rsid w:val="71D758D4"/>
    <w:rsid w:val="71F21981"/>
    <w:rsid w:val="725A4828"/>
    <w:rsid w:val="727950DD"/>
    <w:rsid w:val="72C61959"/>
    <w:rsid w:val="740116E1"/>
    <w:rsid w:val="7438763D"/>
    <w:rsid w:val="74CF3033"/>
    <w:rsid w:val="753F6B6A"/>
    <w:rsid w:val="756A5430"/>
    <w:rsid w:val="757B0F4D"/>
    <w:rsid w:val="758D0E68"/>
    <w:rsid w:val="76353BFF"/>
    <w:rsid w:val="765F4A43"/>
    <w:rsid w:val="766765CC"/>
    <w:rsid w:val="768A2FFE"/>
    <w:rsid w:val="775F23E8"/>
    <w:rsid w:val="77A30552"/>
    <w:rsid w:val="78590081"/>
    <w:rsid w:val="789E52F2"/>
    <w:rsid w:val="79481F08"/>
    <w:rsid w:val="79BA69C4"/>
    <w:rsid w:val="79E14685"/>
    <w:rsid w:val="7A807C2D"/>
    <w:rsid w:val="7AF379C5"/>
    <w:rsid w:val="7B01255E"/>
    <w:rsid w:val="7B024933"/>
    <w:rsid w:val="7C2648BF"/>
    <w:rsid w:val="7C6E1430"/>
    <w:rsid w:val="7CF03F88"/>
    <w:rsid w:val="7CFE6B21"/>
    <w:rsid w:val="7CFF45A2"/>
    <w:rsid w:val="7D74675F"/>
    <w:rsid w:val="7E34331A"/>
    <w:rsid w:val="7E9C52C8"/>
    <w:rsid w:val="7EE02872"/>
    <w:rsid w:val="7EFC65E6"/>
    <w:rsid w:val="7F253F27"/>
    <w:rsid w:val="7F93455B"/>
    <w:rsid w:val="7FD2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CA8"/>
    <w:pPr>
      <w:widowControl w:val="0"/>
      <w:spacing w:line="300" w:lineRule="auto"/>
      <w:jc w:val="both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5CA8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5CA8"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5CA8"/>
    <w:pPr>
      <w:keepNext/>
      <w:keepLines/>
      <w:spacing w:line="240" w:lineRule="auto"/>
      <w:outlineLvl w:val="2"/>
    </w:pPr>
    <w:rPr>
      <w:rFonts w:eastAsia="黑体"/>
      <w:b/>
      <w:kern w:val="0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35CA8"/>
    <w:rPr>
      <w:rFonts w:eastAsia="华文中宋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35CA8"/>
    <w:rPr>
      <w:rFonts w:ascii="华文中宋" w:eastAsia="华文中宋" w:hAnsi="华文中宋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35CA8"/>
    <w:rPr>
      <w:rFonts w:eastAsia="黑体"/>
      <w:b/>
      <w:sz w:val="28"/>
    </w:rPr>
  </w:style>
  <w:style w:type="paragraph" w:styleId="TOC7">
    <w:name w:val="toc 7"/>
    <w:basedOn w:val="Normal"/>
    <w:next w:val="Normal"/>
    <w:uiPriority w:val="99"/>
    <w:rsid w:val="00635CA8"/>
    <w:pPr>
      <w:ind w:leftChars="1200" w:left="2520"/>
    </w:pPr>
  </w:style>
  <w:style w:type="paragraph" w:styleId="TOC5">
    <w:name w:val="toc 5"/>
    <w:basedOn w:val="Normal"/>
    <w:next w:val="Normal"/>
    <w:uiPriority w:val="99"/>
    <w:rsid w:val="00635CA8"/>
    <w:pPr>
      <w:ind w:leftChars="800" w:left="1680"/>
    </w:pPr>
  </w:style>
  <w:style w:type="paragraph" w:styleId="TOC3">
    <w:name w:val="toc 3"/>
    <w:basedOn w:val="Normal"/>
    <w:next w:val="Normal"/>
    <w:uiPriority w:val="99"/>
    <w:rsid w:val="00635CA8"/>
    <w:pPr>
      <w:ind w:leftChars="400" w:left="840"/>
    </w:pPr>
  </w:style>
  <w:style w:type="paragraph" w:styleId="TOC8">
    <w:name w:val="toc 8"/>
    <w:basedOn w:val="Normal"/>
    <w:next w:val="Normal"/>
    <w:uiPriority w:val="99"/>
    <w:rsid w:val="00635CA8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635CA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23BD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635CA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23BD"/>
    <w:rPr>
      <w:sz w:val="18"/>
      <w:szCs w:val="18"/>
    </w:rPr>
  </w:style>
  <w:style w:type="paragraph" w:styleId="TOC1">
    <w:name w:val="toc 1"/>
    <w:basedOn w:val="Normal"/>
    <w:next w:val="Normal"/>
    <w:uiPriority w:val="99"/>
    <w:rsid w:val="00635CA8"/>
  </w:style>
  <w:style w:type="paragraph" w:styleId="TOC4">
    <w:name w:val="toc 4"/>
    <w:basedOn w:val="Normal"/>
    <w:next w:val="Normal"/>
    <w:uiPriority w:val="99"/>
    <w:rsid w:val="00635CA8"/>
    <w:pPr>
      <w:ind w:leftChars="600" w:left="1260"/>
    </w:pPr>
  </w:style>
  <w:style w:type="paragraph" w:styleId="TOC6">
    <w:name w:val="toc 6"/>
    <w:basedOn w:val="Normal"/>
    <w:next w:val="Normal"/>
    <w:uiPriority w:val="99"/>
    <w:rsid w:val="00635CA8"/>
    <w:pPr>
      <w:ind w:leftChars="1000" w:left="2100"/>
    </w:pPr>
  </w:style>
  <w:style w:type="paragraph" w:styleId="TOC2">
    <w:name w:val="toc 2"/>
    <w:basedOn w:val="Normal"/>
    <w:next w:val="Normal"/>
    <w:uiPriority w:val="99"/>
    <w:rsid w:val="00635CA8"/>
    <w:pPr>
      <w:ind w:leftChars="200" w:left="420"/>
    </w:pPr>
  </w:style>
  <w:style w:type="paragraph" w:styleId="TOC9">
    <w:name w:val="toc 9"/>
    <w:basedOn w:val="Normal"/>
    <w:next w:val="Normal"/>
    <w:uiPriority w:val="99"/>
    <w:rsid w:val="00635CA8"/>
    <w:pPr>
      <w:ind w:leftChars="1600" w:left="3360"/>
    </w:pPr>
  </w:style>
  <w:style w:type="character" w:styleId="Hyperlink">
    <w:name w:val="Hyperlink"/>
    <w:basedOn w:val="DefaultParagraphFont"/>
    <w:uiPriority w:val="99"/>
    <w:rsid w:val="00635CA8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35CA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代码"/>
    <w:basedOn w:val="Normal"/>
    <w:uiPriority w:val="99"/>
    <w:rsid w:val="00635CA8"/>
    <w:pPr>
      <w:snapToGrid w:val="0"/>
      <w:spacing w:line="264" w:lineRule="auto"/>
    </w:pPr>
  </w:style>
  <w:style w:type="paragraph" w:styleId="DocumentMap">
    <w:name w:val="Document Map"/>
    <w:basedOn w:val="Normal"/>
    <w:link w:val="DocumentMapChar"/>
    <w:uiPriority w:val="99"/>
    <w:rsid w:val="00BC7135"/>
    <w:rPr>
      <w:rFonts w:ascii="Heiti SC Light" w:eastAsia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BC7135"/>
    <w:rPr>
      <w:rFonts w:ascii="Heiti SC Light" w:eastAsia="Times New Roman" w:cs="Times New Roman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11107"/>
    <w:pPr>
      <w:spacing w:line="240" w:lineRule="auto"/>
    </w:pPr>
    <w:rPr>
      <w:rFonts w:ascii="Heiti SC Light" w:eastAsia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11107"/>
    <w:rPr>
      <w:rFonts w:ascii="Heiti SC Light" w:eastAsia="Times New Roman" w:cs="Times New Roman"/>
      <w:kern w:val="2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F52E97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ongji.baidu.com/data/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16</Pages>
  <Words>958</Words>
  <Characters>5467</Characters>
  <Application>Microsoft Office Outlook</Application>
  <DocSecurity>0</DocSecurity>
  <Lines>0</Lines>
  <Paragraphs>0</Paragraphs>
  <ScaleCrop>false</ScaleCrop>
  <Company>Bever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/>
  <cp:keywords/>
  <dc:description/>
  <cp:lastModifiedBy>AutoBVT</cp:lastModifiedBy>
  <cp:revision>11</cp:revision>
  <dcterms:created xsi:type="dcterms:W3CDTF">2016-12-10T04:14:00Z</dcterms:created>
  <dcterms:modified xsi:type="dcterms:W3CDTF">2017-06-26T03:08:00Z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